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rPr>
      </w:pPr>
      <w:r>
        <w:rPr>
          <w:rFonts w:hint="eastAsia"/>
        </w:rPr>
        <w:t>新托福 iBT 黄金口语80 题(答案版)</w:t>
      </w:r>
    </w:p>
    <w:p>
      <w:pPr>
        <w:rPr>
          <w:rFonts w:hint="eastAsia"/>
        </w:rPr>
      </w:pPr>
    </w:p>
    <w:p>
      <w:pPr>
        <w:rPr>
          <w:rFonts w:hint="eastAsia"/>
        </w:rPr>
      </w:pPr>
    </w:p>
    <w:p>
      <w:pPr>
        <w:rPr>
          <w:rFonts w:hint="eastAsia"/>
        </w:rPr>
      </w:pPr>
      <w:r>
        <w:rPr>
          <w:rFonts w:hint="eastAsia"/>
        </w:rPr>
        <w:t>1. Describe a book that you believe is the most useful to you. Please explain the reason and include specific examples and details in your explanation.（说出你认为对你最有用的一本书，并解释原因。）</w:t>
      </w:r>
    </w:p>
    <w:p>
      <w:pPr>
        <w:rPr>
          <w:rFonts w:hint="eastAsia"/>
        </w:rPr>
      </w:pPr>
    </w:p>
    <w:p>
      <w:pPr>
        <w:rPr>
          <w:rFonts w:hint="eastAsia"/>
        </w:rPr>
      </w:pPr>
      <w:r>
        <w:rPr>
          <w:rFonts w:hint="eastAsia"/>
        </w:rPr>
        <w:t xml:space="preserve">The most important book </w:t>
      </w:r>
      <w:r>
        <w:rPr>
          <w:rFonts w:hint="eastAsia"/>
          <w:lang w:val="en-US" w:eastAsia="zh-CN"/>
        </w:rPr>
        <w:t>to</w:t>
      </w:r>
      <w:r>
        <w:rPr>
          <w:rFonts w:hint="eastAsia"/>
        </w:rPr>
        <w:t xml:space="preserve"> me is my undergraduate major textbook which is called marketing. Because as we all know that marketing is a kind of major which cuts across the boundaries of many different disciplines, so it broadens my knowledge scope, such as the aspects of advertising and trade. On the other hand, well, a plenty of cases are included in this book, in addition, many definitions</w:t>
      </w:r>
      <w:r>
        <w:rPr>
          <w:rFonts w:hint="default"/>
        </w:rPr>
        <w:t> have very good explanations</w:t>
      </w:r>
      <w:r>
        <w:rPr>
          <w:rFonts w:hint="eastAsia"/>
        </w:rPr>
        <w:t xml:space="preserve"> so it definitely helps me to get a deep understanding of my major.</w:t>
      </w:r>
    </w:p>
    <w:p>
      <w:pPr>
        <w:rPr>
          <w:rFonts w:hint="eastAsia"/>
        </w:rPr>
      </w:pPr>
    </w:p>
    <w:p>
      <w:pPr>
        <w:rPr>
          <w:rFonts w:hint="eastAsia"/>
        </w:rPr>
      </w:pPr>
      <w:r>
        <w:rPr>
          <w:rFonts w:hint="eastAsia"/>
        </w:rPr>
        <w:t>（The most useful book for me is the English dictionary. Firstly, many English words have more than one meaning and always confuse me. The dictionary can help me get over by offering many detailed explanations and examples. In addition, I can also learn how to apply the new words into writing and speaking by studying the examples earnestly. Furthermore, I can learn a lot of knowledge besides new words. For example, it is very likely that a good dictionary illustrates a specific animal or plant with a picture. Thus, we get more information out of the dictionary.）</w:t>
      </w:r>
    </w:p>
    <w:p>
      <w:pPr>
        <w:rPr>
          <w:rFonts w:hint="eastAsia"/>
        </w:rPr>
      </w:pPr>
    </w:p>
    <w:p>
      <w:pPr>
        <w:rPr>
          <w:rFonts w:hint="eastAsia"/>
        </w:rPr>
      </w:pPr>
      <w:r>
        <w:rPr>
          <w:rFonts w:hint="eastAsia"/>
        </w:rPr>
        <w:t>　　2. Which of the following statements do you agree with? Please give specific reasons for your opinion.Some believe that TV programs have a positive influence on modern society. Others, however, think that the influence of TV programs is negative.（电视对于现代社会有正面作用还是负面作用，选择其中之一并解释原因。）</w:t>
      </w:r>
    </w:p>
    <w:p>
      <w:pPr>
        <w:rPr>
          <w:rFonts w:hint="eastAsia"/>
        </w:rPr>
      </w:pPr>
    </w:p>
    <w:p>
      <w:pPr>
        <w:rPr>
          <w:rFonts w:hint="eastAsia"/>
        </w:rPr>
      </w:pPr>
      <w:r>
        <w:rPr>
          <w:rFonts w:hint="eastAsia"/>
        </w:rPr>
        <w:t>As far as I am concerned, television has more positive effects towards the modern society than its negative sides. First, from the news broadcasting on the television, we can know what is happening in the outside world even without stepping out our living room with television in it. And second, watching television with family members after supper is a good way to relax after a hard day’s work. What’s more, its visual effect makes people feel less stressed and has a great influence on the way people think and talk.</w:t>
      </w:r>
    </w:p>
    <w:p>
      <w:pPr>
        <w:rPr>
          <w:rFonts w:hint="eastAsia"/>
        </w:rPr>
      </w:pPr>
    </w:p>
    <w:p>
      <w:pPr>
        <w:rPr>
          <w:rFonts w:hint="eastAsia"/>
        </w:rPr>
      </w:pPr>
      <w:r>
        <w:rPr>
          <w:rFonts w:hint="eastAsia"/>
        </w:rPr>
        <w:t>（Well In my view, television has a positive effect on modern society. Firstly, it offers us an efficient and convenient way to get the latest news. You can directly see what has happened around the entire world just in your home. Moreover, television also has brought us a visual enjoyment and broadened our knowledge by different types of programs. Finally, television can release job seeking pressure to some extent, by providing a job chance for people who are willing to be engaged in the related career.）</w:t>
      </w:r>
    </w:p>
    <w:p>
      <w:pPr>
        <w:rPr>
          <w:rFonts w:hint="eastAsia"/>
        </w:rPr>
      </w:pPr>
    </w:p>
    <w:p>
      <w:pPr>
        <w:rPr>
          <w:rFonts w:hint="eastAsia"/>
        </w:rPr>
      </w:pPr>
      <w:r>
        <w:rPr>
          <w:rFonts w:hint="eastAsia"/>
        </w:rPr>
        <w:t xml:space="preserve">3.Describe the most important decision that you made in your life. </w:t>
      </w:r>
    </w:p>
    <w:p>
      <w:pPr>
        <w:rPr>
          <w:rFonts w:hint="eastAsia"/>
        </w:rPr>
      </w:pPr>
      <w:r>
        <w:rPr>
          <w:rFonts w:hint="eastAsia"/>
        </w:rPr>
        <w:t xml:space="preserve">  Personally speaking, the most important decision that I have made in my life is to choose marketing as my major in university, as we all know that marketing is a kind of major which cuts across the boundaries of many different disciplines, so in order to learn it well, I have to learn various subjects such as international trade and brand management. What’ s more, I’m little timidity in front of challenges such as doing the presentation and negotiation, I guess most of the people may have this kind of stage fright, So marketing is a major can definitely anneal myself. During the studies in university, I learned hard and practiced as much as I could. Finally, I got the highest GPA in my grade.</w:t>
      </w:r>
    </w:p>
    <w:p>
      <w:pPr>
        <w:rPr>
          <w:rFonts w:hint="eastAsia"/>
        </w:rPr>
      </w:pPr>
    </w:p>
    <w:p>
      <w:pPr>
        <w:rPr>
          <w:rFonts w:hint="eastAsia"/>
        </w:rPr>
      </w:pPr>
    </w:p>
    <w:p>
      <w:pPr>
        <w:rPr>
          <w:rFonts w:hint="eastAsia"/>
        </w:rPr>
      </w:pPr>
      <w:r>
        <w:rPr>
          <w:rFonts w:hint="eastAsia"/>
        </w:rPr>
        <w:t>（The most important decision that I have ever made is when I was 19 years old. I chose chemistry as my major in my college. It‟s of great importance because it determines what I will learn and what I will do the next four years. What is more, it partly determines my future career for the rest of my life. After four years of study, I think I made a right decision because I do like chemistry and have learned a lot of skills. I also have learned how to create an idea and implement it in my study and scientific research, which is an important ability during my lifetime.）</w:t>
      </w:r>
    </w:p>
    <w:p>
      <w:pPr>
        <w:rPr>
          <w:rFonts w:hint="eastAsia"/>
        </w:rPr>
      </w:pPr>
    </w:p>
    <w:p>
      <w:pPr>
        <w:rPr>
          <w:rFonts w:hint="eastAsia"/>
        </w:rPr>
      </w:pPr>
      <w:r>
        <w:rPr>
          <w:rFonts w:hint="eastAsia"/>
        </w:rPr>
        <w:t>4.Some people believe that the high school should teach music and art as other basic science. Some people think that providing music and art education for high school students is not necessary. What is your opinion and why?</w:t>
      </w:r>
    </w:p>
    <w:p>
      <w:pPr>
        <w:rPr>
          <w:rFonts w:hint="eastAsia"/>
        </w:rPr>
      </w:pPr>
    </w:p>
    <w:p>
      <w:pPr>
        <w:rPr>
          <w:rFonts w:hint="eastAsia"/>
        </w:rPr>
      </w:pPr>
      <w:r>
        <w:rPr>
          <w:rFonts w:hint="eastAsia"/>
        </w:rPr>
        <w:t>I bet no one could deny that the main responsibility of a high school is to help its students develop various abilities not only the academic abilities. In other words, music and art should be viewed as basic science. Firstly, It is very important to get fully educated for students. Music and art can help the students appreciate beauty in our lives, and that will broaden knowledge scope of students, Also Music and art do good to students’ mentality. A sound mentality is essential to the student’s future.</w:t>
      </w:r>
    </w:p>
    <w:p>
      <w:pPr>
        <w:rPr>
          <w:rFonts w:hint="eastAsia"/>
        </w:rPr>
      </w:pPr>
    </w:p>
    <w:p>
      <w:pPr>
        <w:rPr>
          <w:rFonts w:hint="eastAsia"/>
        </w:rPr>
      </w:pPr>
    </w:p>
    <w:p>
      <w:pPr>
        <w:rPr>
          <w:rFonts w:hint="eastAsia"/>
        </w:rPr>
      </w:pPr>
      <w:r>
        <w:rPr>
          <w:rFonts w:hint="eastAsia"/>
        </w:rPr>
        <w:t>I bet no one could deny the fact that the main responsibility of a high school is to help its students develop academic abilities. But for a student himself, it is also very important to get fully educated in other fields like music and art as well as basic science. Music and art can help the students appreciate the beauty in our lives and that will also increase the efficiency of their basic science study. And on the other hand, research has shown that music and art develop the right part of the brain which often influences one's emotions, and nowadays people talk more and more about the importance of EQ, so I believe providing music and art education for high school students is absolutely necessary.</w:t>
      </w:r>
    </w:p>
    <w:p>
      <w:pPr>
        <w:rPr>
          <w:rFonts w:hint="eastAsia"/>
        </w:rPr>
      </w:pPr>
    </w:p>
    <w:p>
      <w:pPr>
        <w:rPr>
          <w:rFonts w:hint="eastAsia"/>
        </w:rPr>
      </w:pPr>
      <w:r>
        <w:rPr>
          <w:rFonts w:hint="eastAsia"/>
        </w:rPr>
        <w:t>5. What do you do in your spare time? Please include specific details in your statement.空闲时间用来做什么?</w:t>
      </w:r>
    </w:p>
    <w:p>
      <w:pPr>
        <w:rPr>
          <w:rFonts w:hint="eastAsia"/>
        </w:rPr>
      </w:pPr>
    </w:p>
    <w:p>
      <w:pPr>
        <w:rPr>
          <w:rFonts w:hint="eastAsia"/>
        </w:rPr>
      </w:pPr>
      <w:r>
        <w:rPr>
          <w:rFonts w:hint="eastAsia"/>
        </w:rPr>
        <w:t>When I have time to kill, I usually like to surf the internet to pay close attention to new fashion trade. Such as the fashion week, respectively, new York fashion week, Paris fashion week, London fashion week and Milian fashion week. The rest of time, I usually go to the library to find some valuable books and a park to relax . There are many books to my taste, such as fashion magazines, inspirational books, and professional books. These books can make me healthier and energetic. And the last thing I’d like to do when I am free is to eat out with my family members. You may be surprised to know that I have tried all the restaurants in our community!</w:t>
      </w:r>
    </w:p>
    <w:p>
      <w:pPr>
        <w:rPr>
          <w:rFonts w:hint="eastAsia"/>
        </w:rPr>
      </w:pPr>
    </w:p>
    <w:p>
      <w:pPr>
        <w:rPr>
          <w:rFonts w:hint="eastAsia"/>
        </w:rPr>
      </w:pPr>
      <w:r>
        <w:rPr>
          <w:rFonts w:hint="eastAsia"/>
        </w:rPr>
        <w:t>When I have leisure time, I look forward to spending it outdoors. Breathing fresh air and enjoying the natural light of sunshine is nice to break from the closed in an atmosphere of my office. Once outside in a healthy environment, my choice of activities is limitless. Mostly I enjoy walks with friends. We like to explore new parts of the city. Sometimes we head out of town and try a new hiking trail in the woods. The outdoors is a great place to meet other like-minded people who are interested in fitness. Recently, I met someone on a walking trail. During our walk, we found out we are both sighed up for golf lessons at the local club. In addition, he is interested in joining my friends and me in forming a volleyball team. The outdoors offers a great opportunity to spend free time alone or with friends.</w:t>
      </w:r>
    </w:p>
    <w:p>
      <w:pPr>
        <w:rPr>
          <w:rFonts w:hint="eastAsia"/>
        </w:rPr>
      </w:pPr>
    </w:p>
    <w:p>
      <w:pPr>
        <w:rPr>
          <w:rFonts w:hint="eastAsia"/>
        </w:rPr>
      </w:pPr>
      <w:r>
        <w:rPr>
          <w:rFonts w:hint="eastAsia"/>
        </w:rPr>
        <w:t>6.Some people think that it’s necessary to prohibit people from using phone calls in some places. Others believe that it’s inconvenient if phone calls are forbidden in some places. Which opinion do you prefer? Explain why. Your statement should include specific examples and details.使用手机该不该在一些地方禁止？</w:t>
      </w:r>
    </w:p>
    <w:p>
      <w:pPr>
        <w:rPr>
          <w:rFonts w:hint="eastAsia"/>
        </w:rPr>
      </w:pPr>
    </w:p>
    <w:p>
      <w:pPr>
        <w:rPr>
          <w:rFonts w:hint="eastAsia"/>
        </w:rPr>
      </w:pPr>
      <w:r>
        <w:rPr>
          <w:rFonts w:hint="eastAsia"/>
        </w:rPr>
        <w:t>I strongly agree with the opinion that the use of a mobile phone should be forbidden in some places, such as library and airplanes. The most common reason for people going to a library is to find a silent environment to read their favorite books without interruption. But if you receive a phone call in the library or just send out messages, the mobile phone will ring. Though people have personal right to use their mobile phone, the others are not supposed to be involved in the unnecessary disturbance. And I do not think it is very polite unless you can turn down the volume. Another place is the airplane. As we all know that it is very dangerous to have a phone call in the airplane. It may cause interference between the signals. Therefore mobile phone should be forbidden in airplanes unless there is a new technique can avoid it.</w:t>
      </w:r>
    </w:p>
    <w:p>
      <w:pPr>
        <w:rPr>
          <w:rFonts w:hint="eastAsia"/>
        </w:rPr>
      </w:pPr>
    </w:p>
    <w:p>
      <w:pPr>
        <w:rPr>
          <w:rFonts w:hint="eastAsia"/>
        </w:rPr>
      </w:pPr>
      <w:r>
        <w:rPr>
          <w:rFonts w:hint="eastAsia"/>
        </w:rPr>
        <w:t>I think it's necessary to forbid using cellphones in some areas. For example in classes or meetings, the ringing is very disturbing. Although you may mute your cellphones, it will distract you from classes thus reduce your study efficiency. And sometimes it's impolite to use a cellphone in some public occasion such as important conferences. Furthermore, the microwave radiation of a cell phone will disturb the normal operating of special machines in some places such as hospital and laboratory. So forbidding using a cellphone in some places is good for you as well as the people around you.</w:t>
      </w:r>
    </w:p>
    <w:p>
      <w:pPr>
        <w:rPr>
          <w:rFonts w:hint="eastAsia"/>
        </w:rPr>
      </w:pPr>
    </w:p>
    <w:p>
      <w:pPr>
        <w:rPr>
          <w:rFonts w:hint="eastAsia"/>
        </w:rPr>
      </w:pPr>
      <w:r>
        <w:rPr>
          <w:rFonts w:hint="eastAsia"/>
        </w:rPr>
        <w:t>7. Describe a celebration or moment which has made a deep impression on you. Please explain the impression and include specific examples and details in your explanation.描述一件自己印象深刻的 celebration 或者 moment。</w:t>
      </w:r>
    </w:p>
    <w:p>
      <w:pPr>
        <w:rPr>
          <w:rFonts w:hint="eastAsia"/>
        </w:rPr>
      </w:pPr>
    </w:p>
    <w:p>
      <w:pPr>
        <w:rPr>
          <w:rFonts w:hint="eastAsia"/>
        </w:rPr>
      </w:pPr>
      <w:r>
        <w:rPr>
          <w:rFonts w:hint="eastAsia"/>
        </w:rPr>
        <w:t>Speaking of celebrations, there is one day of the year that is second to none in China, it is the first day of the year in the lunar calendar, which is called the Spring Festival by most Chinese people. Even if you are indifferent to festive events, you can not resist the charm of a family reunion dinner which marks the defining feature of the Spring Festival. And during the dinner, family members make toasts for each other in order to wish for joy, peace, health, and fortune for the next year.</w:t>
      </w:r>
    </w:p>
    <w:p>
      <w:pPr>
        <w:rPr>
          <w:rFonts w:hint="eastAsia"/>
        </w:rPr>
      </w:pPr>
    </w:p>
    <w:p>
      <w:pPr>
        <w:rPr>
          <w:rFonts w:hint="eastAsia"/>
        </w:rPr>
      </w:pPr>
      <w:r>
        <w:rPr>
          <w:rFonts w:hint="eastAsia"/>
        </w:rPr>
        <w:t>there is a movie called Avatar which is made of 3D technology, when I saw the film I was astounded by the palatial  scenes, that I feel seems I am flying with dragons or walking in full of exotic flowers glade which is in the film, that means you feel like you are in the film, the feeling is fantastic. </w:t>
      </w:r>
    </w:p>
    <w:p>
      <w:pPr>
        <w:rPr>
          <w:rFonts w:hint="eastAsia"/>
        </w:rPr>
      </w:pPr>
    </w:p>
    <w:p>
      <w:pPr>
        <w:rPr>
          <w:rFonts w:hint="eastAsia"/>
        </w:rPr>
      </w:pPr>
      <w:r>
        <w:rPr>
          <w:rFonts w:hint="eastAsia"/>
        </w:rPr>
        <w:t>Further, I really like the story of that film, that about the topic like loyalty and treat, fantasy and reality, such topics would more likely agitate people's thinking. </w:t>
      </w:r>
    </w:p>
    <w:p>
      <w:pPr>
        <w:rPr>
          <w:rFonts w:hint="eastAsia"/>
        </w:rPr>
      </w:pPr>
    </w:p>
    <w:p>
      <w:pPr>
        <w:rPr>
          <w:rFonts w:hint="eastAsia"/>
        </w:rPr>
      </w:pPr>
      <w:r>
        <w:rPr>
          <w:rFonts w:hint="eastAsia"/>
        </w:rPr>
        <w:t> 8.Which of the following acts have more influence on you, newspaper, TV, or teachers? Explain the reason with specific details.</w:t>
      </w:r>
    </w:p>
    <w:p>
      <w:pPr>
        <w:rPr>
          <w:rFonts w:hint="eastAsia"/>
        </w:rPr>
      </w:pPr>
      <w:r>
        <w:rPr>
          <w:rFonts w:hint="eastAsia"/>
        </w:rPr>
        <w:t>I definitely think that it is the TV that influences me most among the three. First, from the news broadcasting on the television, we can know what is happening in the outside world even without stepping out our living room with a television in it. I just want to keep myself informed of what’s going on in the world.</w:t>
      </w:r>
    </w:p>
    <w:p>
      <w:pPr>
        <w:rPr>
          <w:rFonts w:hint="eastAsia"/>
        </w:rPr>
      </w:pPr>
      <w:r>
        <w:rPr>
          <w:rFonts w:hint="eastAsia"/>
        </w:rPr>
        <w:t>And second, watching television with family members after supper is a good way to relax after a hard day’s work. What’s more, its visual effect makes me feel less stressed and has a great influence on the way I think and talk. So that’s why I think it influences me most.</w:t>
      </w:r>
    </w:p>
    <w:p>
      <w:pPr>
        <w:rPr>
          <w:rFonts w:hint="eastAsia"/>
        </w:rPr>
      </w:pPr>
    </w:p>
    <w:p>
      <w:pPr>
        <w:rPr>
          <w:rFonts w:hint="eastAsia"/>
        </w:rPr>
      </w:pPr>
      <w:r>
        <w:rPr>
          <w:rFonts w:hint="eastAsia"/>
        </w:rPr>
        <w:t>For me, the influence of my teachers is incomparable. Mass media, such as newspapers and TV programs are just tools for accessing information. These are just one-way communication, without any personal and heartfelt interactions. However, the teachers' influence could not merely be measured by the comments on graded papers or the objective knowledge they have taught. My heart is filled with gratitude for Prof. Kuang, my master supervisor. Through her, I learned the spirit of academics. I learned how to hold myself when facing “catastrophes” in life and go through them. So, compared with newspaper or TV, the teachers' influence is much more long-lasting and profound.</w:t>
      </w:r>
    </w:p>
    <w:p>
      <w:pPr>
        <w:rPr>
          <w:rFonts w:hint="eastAsia"/>
        </w:rPr>
      </w:pPr>
    </w:p>
    <w:p>
      <w:pPr>
        <w:rPr>
          <w:rFonts w:hint="eastAsia"/>
        </w:rPr>
      </w:pPr>
      <w:r>
        <w:rPr>
          <w:rFonts w:hint="eastAsia"/>
        </w:rPr>
        <w:t>9.Describe a social or politics celebration events in your culture. Speaking of social celebration in my culture, there is one day of the year that is second to none, the Chinese New Year, which is also called the Spring Festival by most Chinese People. Even if you are indifferent to festive events, you can not resist the charm of a family reunion dinner which marks the defining feature of the Spring Festival. And family members make toasts for each other in order to wish for joy, peace, health, and fortune for the next year.</w:t>
      </w:r>
    </w:p>
    <w:p>
      <w:pPr>
        <w:rPr>
          <w:rFonts w:hint="eastAsia"/>
        </w:rPr>
      </w:pPr>
    </w:p>
    <w:p>
      <w:pPr>
        <w:rPr>
          <w:rFonts w:hint="eastAsia"/>
        </w:rPr>
      </w:pPr>
      <w:r>
        <w:rPr>
          <w:rFonts w:hint="eastAsia"/>
        </w:rPr>
        <w:t>A type of social event celebrated in my culture is the flag-raising ceremony on National Day. Oceans of people from all across the country come to Beijing the day before. They are very excited to see the ceremony with their own eyes instead of on TV. Some even have been planting this dream in their mind for years. They arrive around 6:00 early in the morning, waiting for the special moment. I guess they are all overwhelmed and thrilled by the wonderful scene at the time. On the other hand, the view of the honor guard parade is fantastic, the guards all wearing the green military uniform and marching to Tiananmen Square with a high spirit. Each birthday celebration of the great country always begins with such a solemn flag-raising ceremony, which strengthens the unity and motivation of its people.</w:t>
      </w:r>
    </w:p>
    <w:p>
      <w:pPr>
        <w:rPr>
          <w:rFonts w:hint="eastAsia"/>
        </w:rPr>
      </w:pPr>
    </w:p>
    <w:p>
      <w:pPr>
        <w:rPr>
          <w:rFonts w:hint="eastAsia"/>
        </w:rPr>
      </w:pPr>
    </w:p>
    <w:p>
      <w:pPr>
        <w:rPr>
          <w:rFonts w:hint="eastAsia"/>
        </w:rPr>
      </w:pPr>
      <w:r>
        <w:rPr>
          <w:rFonts w:hint="eastAsia"/>
        </w:rPr>
        <w:t>10. Whether the government should assist to build museum and theater? Give your opinion and include specific examples and details in your explanation.政府是否应该资助建博物馆和剧院。说出你的观点和理由。</w:t>
      </w:r>
    </w:p>
    <w:p>
      <w:pPr>
        <w:rPr>
          <w:rFonts w:hint="eastAsia"/>
        </w:rPr>
      </w:pPr>
    </w:p>
    <w:p>
      <w:pPr>
        <w:rPr>
          <w:rFonts w:hint="eastAsia"/>
        </w:rPr>
      </w:pPr>
      <w:r>
        <w:rPr>
          <w:rFonts w:hint="eastAsia"/>
        </w:rPr>
        <w:t>There’s no doubt that government should responsible for the people by means of regulation and investment. The main responsibility of the government is to benefit the people in many aspects. We cannot emphasize the importance of schools, museums, and theatres too much. Cuz Museums and theatres serve as exhibition centers for people to know about the history and culture of the country. What I am saying is that museums and theatres do good to our mind and quality. Hence, the government should provide the fund to build museums and theaters.</w:t>
      </w:r>
    </w:p>
    <w:p>
      <w:pPr>
        <w:rPr>
          <w:rFonts w:hint="eastAsia"/>
        </w:rPr>
      </w:pPr>
    </w:p>
    <w:p>
      <w:pPr>
        <w:rPr>
          <w:rFonts w:hint="eastAsia"/>
        </w:rPr>
      </w:pPr>
      <w:r>
        <w:rPr>
          <w:rFonts w:hint="eastAsia"/>
        </w:rPr>
        <w:t>I definitely agree with that government should help build artistic places such as museums and theatres. For one thing, these types of places are excellent for promoting appreciation for art. It can help us to regain the passion for beauty and depth in life, which is much better than being an internet addict or a couch potato. Furthermore, visiting museums and theatres will help understand much better in history and art, which will in turn benefit enhancing the culture. So I support that the government should invest money to build more museums and theatres.</w:t>
      </w:r>
    </w:p>
    <w:p>
      <w:pPr>
        <w:rPr>
          <w:rFonts w:hint="eastAsia"/>
        </w:rPr>
      </w:pPr>
    </w:p>
    <w:p>
      <w:pPr>
        <w:rPr>
          <w:rFonts w:hint="eastAsia"/>
        </w:rPr>
      </w:pPr>
      <w:r>
        <w:rPr>
          <w:rFonts w:hint="eastAsia"/>
        </w:rPr>
        <w:t>11. Describe a place that you like best in your city. Please state why you like it with specific examples and details.说出你所居住的城市中你最喜欢的地方，给出原因。</w:t>
      </w:r>
    </w:p>
    <w:p>
      <w:pPr>
        <w:rPr>
          <w:rFonts w:hint="eastAsia"/>
        </w:rPr>
      </w:pPr>
    </w:p>
    <w:p>
      <w:pPr>
        <w:rPr>
          <w:rFonts w:hint="eastAsia"/>
        </w:rPr>
      </w:pPr>
      <w:r>
        <w:rPr>
          <w:rFonts w:hint="eastAsia"/>
        </w:rPr>
        <w:t>Personally speaking, My favorite place in my city is the national library based on following reasons. Firstly, there are many books to my taste, such as fashion magazines, inspirational books, and professional books. Reading does well our mind. As a student, we should always recharge ourselves by knowledge in order to meet the need of talents in this society.Secondly, I always go to the library with my friends. You know, it’s  my glad to share knowledge with other people. Going to the library not only can we acquire knowledge but also can promote our friendship to some degree.</w:t>
      </w:r>
    </w:p>
    <w:p>
      <w:pPr>
        <w:rPr>
          <w:rFonts w:hint="eastAsia"/>
        </w:rPr>
      </w:pPr>
    </w:p>
    <w:p>
      <w:pPr>
        <w:rPr>
          <w:rFonts w:hint="eastAsia"/>
        </w:rPr>
      </w:pPr>
      <w:r>
        <w:rPr>
          <w:rFonts w:hint="eastAsia"/>
        </w:rPr>
        <w:t>My favorite place in my city is the New Oriental Restaurant. The New Oriental restaurant is the largest restaurant in our city and it provides all kinds of food, from seafood to curry, and from sushi to Barbeque. Though I am a picky gourmet, the New Oriental can make me satisfied. Besides, the New Oriental is accessible by several buses and subway lines and it hence can be reached within half an hour from my home, even during rush hour. The price of the New Oriental is very reasonable and the waiters there provide well -rounded service. I love the NO.</w:t>
      </w:r>
    </w:p>
    <w:p>
      <w:pPr>
        <w:rPr>
          <w:rFonts w:hint="eastAsia"/>
        </w:rPr>
      </w:pPr>
    </w:p>
    <w:p>
      <w:pPr>
        <w:rPr>
          <w:rFonts w:hint="eastAsia"/>
        </w:rPr>
      </w:pPr>
      <w:r>
        <w:rPr>
          <w:rFonts w:hint="eastAsia"/>
        </w:rPr>
        <w:t>12.When you are together with your friends, which place would you like to go? Explain why.你和朋友在一起的时候喜欢去哪个地方？为什么？</w:t>
      </w:r>
    </w:p>
    <w:p>
      <w:pPr>
        <w:rPr>
          <w:rFonts w:hint="eastAsia"/>
        </w:rPr>
      </w:pPr>
    </w:p>
    <w:p>
      <w:pPr>
        <w:rPr>
          <w:rFonts w:hint="eastAsia"/>
        </w:rPr>
      </w:pPr>
      <w:r>
        <w:rPr>
          <w:rFonts w:hint="eastAsia"/>
        </w:rPr>
        <w:t>My favorite place to have fun with my friends in my city is the New Oriental Restaurant.</w:t>
      </w:r>
    </w:p>
    <w:p>
      <w:pPr>
        <w:rPr>
          <w:rFonts w:hint="eastAsia"/>
        </w:rPr>
      </w:pPr>
      <w:r>
        <w:rPr>
          <w:rFonts w:hint="eastAsia"/>
        </w:rPr>
        <w:t>　It is said and widely accepted that if you have not been to the New Oriental Restaurant, you simply can‛t say you have been to our city.</w:t>
      </w:r>
    </w:p>
    <w:p>
      <w:pPr>
        <w:rPr>
          <w:rFonts w:hint="eastAsia"/>
        </w:rPr>
      </w:pPr>
      <w:r>
        <w:rPr>
          <w:rFonts w:hint="eastAsia"/>
        </w:rPr>
        <w:t>　　The restaurant is the largest one in our city and it provides all kinds of food, from seafood to curry, and from sushi to Barbeque. Though my friends and I are all picky gourmets, the New Oriental can make us satisfied.</w:t>
      </w:r>
    </w:p>
    <w:p>
      <w:pPr>
        <w:rPr>
          <w:rFonts w:hint="eastAsia"/>
        </w:rPr>
      </w:pPr>
      <w:r>
        <w:rPr>
          <w:rFonts w:hint="eastAsia"/>
        </w:rPr>
        <w:t>　　Besides, it has a charming setting, with pictures on the walls, creating an excellent place for both gathering and enjoying the food.</w:t>
      </w:r>
    </w:p>
    <w:p>
      <w:pPr>
        <w:rPr>
          <w:rFonts w:hint="eastAsia"/>
        </w:rPr>
      </w:pPr>
      <w:r>
        <w:rPr>
          <w:rFonts w:hint="eastAsia"/>
        </w:rPr>
        <w:t>　　The price of the New Oriental is very reasonable and the waiters there provide well- rounded service.</w:t>
      </w:r>
    </w:p>
    <w:p>
      <w:pPr>
        <w:rPr>
          <w:rFonts w:hint="eastAsia"/>
        </w:rPr>
      </w:pPr>
      <w:r>
        <w:rPr>
          <w:rFonts w:hint="eastAsia"/>
        </w:rPr>
        <w:t>So, my friends and I prefer going to N O R when we get together.</w:t>
      </w:r>
    </w:p>
    <w:p>
      <w:pPr>
        <w:rPr>
          <w:rFonts w:hint="eastAsia"/>
        </w:rPr>
      </w:pPr>
    </w:p>
    <w:p>
      <w:pPr>
        <w:rPr>
          <w:rFonts w:hint="eastAsia"/>
        </w:rPr>
      </w:pPr>
    </w:p>
    <w:p>
      <w:pPr>
        <w:rPr>
          <w:rFonts w:hint="eastAsia"/>
        </w:rPr>
      </w:pPr>
      <w:r>
        <w:rPr>
          <w:rFonts w:hint="eastAsia"/>
        </w:rPr>
        <w:t>When I am with my good friends, we will definitely go do some sports together. Most of my friends love basketball, and we are all pretty good at it. We will play 3 on 3, or three- point shootout. It's great fun and good to have some sweat. We used to play basketball every week when we were still at school. Although we play less often now, it is still a great work out. We can lose ourselves in the game. Playing basketball is also good for health too</w:t>
      </w:r>
    </w:p>
    <w:p>
      <w:pPr>
        <w:rPr>
          <w:rFonts w:hint="eastAsia"/>
        </w:rPr>
      </w:pPr>
    </w:p>
    <w:p>
      <w:pPr>
        <w:rPr>
          <w:rFonts w:hint="eastAsia"/>
        </w:rPr>
      </w:pPr>
      <w:r>
        <w:rPr>
          <w:rFonts w:hint="eastAsia"/>
        </w:rPr>
        <w:t>13. Do you like to eat at home or at the restaurant? Which do you prefer? Explain the reason.你是喜欢自己在家里吃还是去外面餐馆吃？为什么？</w:t>
      </w:r>
    </w:p>
    <w:p>
      <w:pPr>
        <w:rPr>
          <w:rFonts w:hint="eastAsia"/>
        </w:rPr>
      </w:pPr>
    </w:p>
    <w:p>
      <w:pPr>
        <w:rPr>
          <w:rFonts w:hint="eastAsia"/>
        </w:rPr>
      </w:pPr>
      <w:r>
        <w:rPr>
          <w:rFonts w:hint="eastAsia"/>
        </w:rPr>
        <w:t>Personally speaking, I definitely prefer having meals at home for the following reasons. In the first place, it is cheaper to have meals at home. In the second place, it is more convenient to have meals at home, cuz you don’t need to take bus or taxi to go to the restaurant. Especially, it is a big deal when there is a traffic jam.</w:t>
      </w:r>
    </w:p>
    <w:p>
      <w:pPr>
        <w:rPr>
          <w:rFonts w:hint="eastAsia"/>
        </w:rPr>
      </w:pPr>
      <w:r>
        <w:rPr>
          <w:rFonts w:hint="eastAsia"/>
        </w:rPr>
        <w:t>Finally, having meals at home will save a plenty of time. You don’t have to spend much time on your way to the restaurant. According to some statistics, you just need 1 hour if you eat at home while you will need at least 2 hours if you eat out.</w:t>
      </w:r>
    </w:p>
    <w:p>
      <w:pPr>
        <w:rPr>
          <w:rFonts w:hint="eastAsia"/>
        </w:rPr>
      </w:pPr>
    </w:p>
    <w:p>
      <w:pPr>
        <w:rPr>
          <w:rFonts w:hint="eastAsia"/>
        </w:rPr>
      </w:pPr>
      <w:r>
        <w:rPr>
          <w:rFonts w:hint="eastAsia"/>
        </w:rPr>
        <w:t>I prefer eating at home to dining out for many reasons. For one thing, it's much cheaper to eat at home. For a student like me, it can easily cause budget tension by frequently eating out. Furthermore, I can prepare the food just the way I like it. Sometimes it can be fun to experiment with different kinds of food and reason which types suit me. In addition, it may be a creative process that can provide you a feeling of satisfaction. So I like eating at home and I seldom eat out unless for special occasions.</w:t>
      </w:r>
    </w:p>
    <w:p>
      <w:pPr>
        <w:rPr>
          <w:rFonts w:hint="eastAsia"/>
        </w:rPr>
      </w:pPr>
    </w:p>
    <w:p>
      <w:pPr>
        <w:rPr>
          <w:rFonts w:hint="eastAsia"/>
        </w:rPr>
      </w:pPr>
    </w:p>
    <w:p>
      <w:pPr>
        <w:rPr>
          <w:rFonts w:hint="eastAsia"/>
        </w:rPr>
      </w:pPr>
      <w:r>
        <w:rPr>
          <w:rFonts w:hint="eastAsia"/>
        </w:rPr>
        <w:t>14.Describe a public area that you visit frequently. Please state why you visit it frequently and include specific examples and details in your explanation.你通常喜欢去什么 park 或者 public area。</w:t>
      </w:r>
    </w:p>
    <w:p>
      <w:pPr>
        <w:rPr>
          <w:rFonts w:hint="eastAsia"/>
        </w:rPr>
      </w:pPr>
    </w:p>
    <w:p>
      <w:pPr>
        <w:rPr>
          <w:rFonts w:hint="eastAsia"/>
        </w:rPr>
      </w:pPr>
      <w:r>
        <w:rPr>
          <w:rFonts w:hint="eastAsia"/>
        </w:rPr>
        <w:t>My favorite place in my city is a cafe Restaurant called moonlight. The moonlight cafe restaurant is the largest restaurant in our city and it provides all kinds of food, from seafood to curry, and from sushi to barbeque. Though I am a picky gourmet, the moonlight cafe restaurant can make me satisfied. Besides, the moonlight cafe restaurant is near my home and it is convenient for me to go there, it just takes me five minutes from my home to this cafe restaurant. The price of this cafe restaurant is very reasonable and the waiters there provide well- rounded service. I love the moonlight cafe restaurant.</w:t>
      </w:r>
    </w:p>
    <w:p>
      <w:pPr>
        <w:rPr>
          <w:rFonts w:hint="eastAsia"/>
        </w:rPr>
      </w:pPr>
    </w:p>
    <w:p>
      <w:pPr>
        <w:rPr>
          <w:rFonts w:hint="eastAsia"/>
        </w:rPr>
      </w:pPr>
      <w:r>
        <w:rPr>
          <w:rFonts w:hint="eastAsia"/>
        </w:rPr>
        <w:t>I usually go to Beihai Park when I have the time. I can go for a stroll in the park to relax. The park has a lot of trees, and interesting and winding paths, where I can wander listlessly and contemplate my own thoughts or admire the various stages of nature. Sometimes I just like to feel the breeze on my face and savor its coolness. It gives me a sense of freedom. It also has a lake on which I can go boating. I often go to the park with my friends on weekends. And we'll have a picnic if we stay there for the whole day.</w:t>
      </w:r>
    </w:p>
    <w:p>
      <w:pPr>
        <w:rPr>
          <w:rFonts w:hint="eastAsia"/>
        </w:rPr>
      </w:pPr>
    </w:p>
    <w:p>
      <w:pPr>
        <w:rPr>
          <w:rFonts w:hint="eastAsia"/>
        </w:rPr>
      </w:pPr>
      <w:r>
        <w:rPr>
          <w:rFonts w:hint="eastAsia"/>
        </w:rPr>
        <w:t>15.Some students prefer to choose universities located in big cities. Others would like to study in universities located in small towns. Please state your opinion and explain why.喜欢到大城市读书还是小城市读书。</w:t>
      </w:r>
    </w:p>
    <w:p>
      <w:pPr>
        <w:rPr>
          <w:rFonts w:hint="eastAsia"/>
        </w:rPr>
      </w:pPr>
    </w:p>
    <w:p>
      <w:pPr>
        <w:rPr>
          <w:rFonts w:hint="eastAsia"/>
        </w:rPr>
      </w:pPr>
      <w:r>
        <w:rPr>
          <w:rFonts w:hint="eastAsia"/>
        </w:rPr>
        <w:t>I definitely prefer to study in a big city. The most common reason for us to study is to find a good job, and there are much more job opportunities in big cities than the small town. If I study in the big cities, I can do a part- time job while studying, and seize the opportunity to work there after I graduate from university. In addition, the big city can provide us a plenty of internship opportunities to me. Moreover, jobs in big cities can offer the more decent salary. So that’s why I think big city is more attractive for me to study.</w:t>
      </w:r>
    </w:p>
    <w:p>
      <w:pPr>
        <w:rPr>
          <w:rFonts w:hint="eastAsia"/>
        </w:rPr>
      </w:pPr>
    </w:p>
    <w:p>
      <w:pPr>
        <w:rPr>
          <w:rFonts w:hint="eastAsia"/>
        </w:rPr>
      </w:pPr>
      <w:r>
        <w:rPr>
          <w:rFonts w:hint="eastAsia"/>
        </w:rPr>
        <w:t>I definitely prefer to study in a big city. The most common reason for us to study is to find a good job, and there are much more job opportunities in big cities than the small town. If I study in the big cities, I can do a part-time job while studying, and seize the opportunity to work there after I graduate from university. Moreover, jobs in big cities can offer the more decent salary. So that's why I think big cities are much more attractive for me to study in.</w:t>
      </w:r>
    </w:p>
    <w:p>
      <w:pPr>
        <w:rPr>
          <w:rFonts w:hint="eastAsia"/>
        </w:rPr>
      </w:pPr>
    </w:p>
    <w:p>
      <w:pPr>
        <w:rPr>
          <w:rFonts w:hint="eastAsia"/>
        </w:rPr>
      </w:pPr>
      <w:r>
        <w:rPr>
          <w:rFonts w:hint="eastAsia"/>
        </w:rPr>
        <w:t>16. Usually, novels, magazines, and poetry are considered the three major forms of literature. Which one do you prefer and explain why you prefer this liter form. Please include specific examples and details in your explanation.杂志,小说,诗歌,喜欢哪个</w:t>
      </w:r>
    </w:p>
    <w:p>
      <w:pPr>
        <w:rPr>
          <w:rFonts w:hint="eastAsia"/>
        </w:rPr>
      </w:pPr>
    </w:p>
    <w:p>
      <w:pPr>
        <w:rPr>
          <w:rFonts w:hint="eastAsia"/>
        </w:rPr>
      </w:pPr>
      <w:r>
        <w:rPr>
          <w:rFonts w:hint="eastAsia"/>
        </w:rPr>
        <w:t>Personally speaking, I prefer magazines to fictions or poems. Cuz they are good in some way and fill current trends and demands in different ways. I just want to keep myself informed of what’s going on in the world. I read five or six magazines per month and I buy two magazines regularly —fashion and beauty magazines. Cuz they are worth reading for their entertainment news and fashion and beauty tips. Which I most prefer is a magazine called ‘enjoy yourself’, it makes me more confident in myself.</w:t>
      </w:r>
    </w:p>
    <w:p>
      <w:pPr>
        <w:rPr>
          <w:rFonts w:hint="eastAsia"/>
        </w:rPr>
      </w:pPr>
    </w:p>
    <w:p>
      <w:pPr>
        <w:rPr>
          <w:rFonts w:hint="eastAsia"/>
        </w:rPr>
      </w:pPr>
      <w:r>
        <w:rPr>
          <w:rFonts w:hint="eastAsia"/>
        </w:rPr>
        <w:t>I like fictions the most. They can soothe me when I'm tired and wanna have a little break, you just need to sit down to enjoy the story in a fiction, just imagining what has happened according to the description, as if you were watching a movie. For other types of reading materials, although poems may be of great literature values,  sometimes they are difficult to understand. When I turn to them, I'm just looking for a way of relaxation rather than another type of learning. Magazines are always expensive and contain lots of advertisements. So I really prefer fictions to the others.</w:t>
      </w:r>
    </w:p>
    <w:p>
      <w:pPr>
        <w:rPr>
          <w:rFonts w:hint="eastAsia"/>
        </w:rPr>
      </w:pPr>
    </w:p>
    <w:p>
      <w:pPr>
        <w:rPr>
          <w:rFonts w:hint="eastAsia"/>
        </w:rPr>
      </w:pPr>
      <w:r>
        <w:rPr>
          <w:rFonts w:hint="eastAsia"/>
        </w:rPr>
        <w:t>17..Likes a person to live or to live with a roommate?喜欢一个人住还是和室友住</w:t>
      </w:r>
    </w:p>
    <w:p>
      <w:pPr>
        <w:rPr>
          <w:rFonts w:hint="eastAsia"/>
        </w:rPr>
      </w:pPr>
    </w:p>
    <w:p>
      <w:pPr>
        <w:rPr>
          <w:rFonts w:hint="eastAsia"/>
        </w:rPr>
      </w:pPr>
      <w:r>
        <w:rPr>
          <w:rFonts w:hint="eastAsia"/>
        </w:rPr>
        <w:t>I definitely prefer to live alone. Cuz I enjoy a comparatively quiet environment to relax after a day’s hard work. I can do what I want to do such as singing, reading, listening to music and telephone to somebody no matter where and when. I can adore my room with various adornments. Moreover, I am a neat freak, I could not bear there is any dirt in my dorm room. But there’s always a mess up at my roommate’s area.</w:t>
      </w:r>
    </w:p>
    <w:p>
      <w:pPr>
        <w:rPr>
          <w:rFonts w:hint="eastAsia"/>
        </w:rPr>
      </w:pPr>
    </w:p>
    <w:p>
      <w:pPr>
        <w:rPr>
          <w:rFonts w:hint="eastAsia"/>
        </w:rPr>
      </w:pPr>
      <w:r>
        <w:rPr>
          <w:rFonts w:hint="eastAsia"/>
        </w:rPr>
        <w:t>I prefer to live with others. First of all, living with someone else won't make you feel alone, it's a good way to make friends by sharing experience, opinions, and feelings with your roommates. Moreover, living with others helps in teaching you how to get along with different groups of people and how to care and offer help to others, which will benefit your communication skills. I also believe that living with roommates will make life more alive and interesting. So I'd like someone to live with me.</w:t>
      </w:r>
    </w:p>
    <w:p>
      <w:pPr>
        <w:rPr>
          <w:rFonts w:hint="eastAsia"/>
        </w:rPr>
      </w:pPr>
    </w:p>
    <w:p>
      <w:pPr>
        <w:rPr>
          <w:rFonts w:hint="eastAsia"/>
        </w:rPr>
      </w:pPr>
    </w:p>
    <w:p>
      <w:pPr>
        <w:rPr>
          <w:rFonts w:hint="eastAsia"/>
        </w:rPr>
      </w:pPr>
      <w:r>
        <w:rPr>
          <w:rFonts w:hint="eastAsia"/>
        </w:rPr>
        <w:t>Well, in my opinion, I prefer to live with other guys. First, I would have more opportunity to see different things and know more about the other person’s life. The friendship is not only beneficial for him, but also for me. What’s more, the friendship leads to involvement and involvement leads to enthusiasm and more response, which is very important for the student who is pursuing a better future.</w:t>
      </w:r>
    </w:p>
    <w:p>
      <w:pPr>
        <w:rPr>
          <w:rFonts w:hint="eastAsia"/>
        </w:rPr>
      </w:pPr>
    </w:p>
    <w:p>
      <w:pPr>
        <w:rPr>
          <w:rFonts w:hint="eastAsia"/>
        </w:rPr>
      </w:pPr>
      <w:r>
        <w:rPr>
          <w:rFonts w:hint="eastAsia"/>
        </w:rPr>
        <w:t>18，When you are together with your friends, which place do you prefer to eat, the restaurant, café or at home? Use specific examples to support your statement.和朋友在一起，喜欢在 restaurant，café还是在家</w:t>
      </w:r>
    </w:p>
    <w:p>
      <w:pPr>
        <w:rPr>
          <w:rFonts w:hint="eastAsia"/>
        </w:rPr>
      </w:pPr>
    </w:p>
    <w:p>
      <w:pPr>
        <w:rPr>
          <w:rFonts w:hint="eastAsia"/>
        </w:rPr>
      </w:pPr>
      <w:r>
        <w:rPr>
          <w:rFonts w:hint="eastAsia"/>
        </w:rPr>
        <w:t>Personally speaking, I definitely prefer staying at home with my friends for the following reasons. Firstly, we can totally relax at home after a week’s hard work. we don’t need to care the weather and the temperature outdoor and then we can enjoy our time more relaxed. Secondly, it is convenient for we friends to have a close chat including some secrets of us at home. More importantly, we can do what we want to do such as watching TV and listening to music.</w:t>
      </w:r>
    </w:p>
    <w:p>
      <w:pPr>
        <w:rPr>
          <w:rFonts w:hint="eastAsia"/>
        </w:rPr>
      </w:pPr>
    </w:p>
    <w:p>
      <w:pPr>
        <w:rPr>
          <w:rFonts w:hint="eastAsia"/>
        </w:rPr>
      </w:pPr>
      <w:r>
        <w:rPr>
          <w:rFonts w:hint="eastAsia"/>
        </w:rPr>
        <w:t>Well ,I don't know about others, I definitely prefer to eat out in a restaurant when I'm together with my friends. As both of my parents have retired from work, they stay at home all day long. So it will not be convenient for me and my friends to have a close chat including some secrets of us at home. More importantly, eating out at a restaurant or a café means we do not have to care about shopping, cooking, or cleaning up. And then we can enjoy our time and relax.</w:t>
      </w:r>
    </w:p>
    <w:p>
      <w:pPr>
        <w:rPr>
          <w:rFonts w:hint="eastAsia"/>
        </w:rPr>
      </w:pPr>
    </w:p>
    <w:p>
      <w:pPr>
        <w:rPr>
          <w:rFonts w:hint="eastAsia"/>
        </w:rPr>
      </w:pPr>
    </w:p>
    <w:p>
      <w:pPr>
        <w:rPr>
          <w:rFonts w:hint="eastAsia"/>
        </w:rPr>
      </w:pPr>
      <w:r>
        <w:rPr>
          <w:rFonts w:hint="eastAsia"/>
        </w:rPr>
        <w:t>19.Some believe that computer has improved our lives while others think computers have caused a variety of problems. Which do you prefer? Please give your opinion and include specific examples and details.</w:t>
      </w:r>
    </w:p>
    <w:p>
      <w:pPr>
        <w:rPr>
          <w:rFonts w:hint="eastAsia"/>
        </w:rPr>
      </w:pPr>
    </w:p>
    <w:p>
      <w:pPr>
        <w:rPr>
          <w:rFonts w:hint="eastAsia"/>
        </w:rPr>
      </w:pPr>
      <w:r>
        <w:rPr>
          <w:rFonts w:hint="eastAsia"/>
        </w:rPr>
        <w:t>in my opinion, I think the computer does have more positive effects towards our lives than its negative sides. First, we can keep in touch more closely with the help of the computer. For example, by using Emails or MSN, I can leave messages to my friends in the United States no matter when. But before the computer was invented, one has to wait nearly several months to get a letter from friends abroad. Second, with the computer, we can get information from all over the world easier and more convenient. I just want to keep myself informed of what’s going on in the world. They can equip me with knowledge and information.</w:t>
      </w:r>
    </w:p>
    <w:p>
      <w:pPr>
        <w:rPr>
          <w:rFonts w:hint="eastAsia"/>
        </w:rPr>
      </w:pPr>
    </w:p>
    <w:p>
      <w:pPr>
        <w:rPr>
          <w:rFonts w:hint="eastAsia"/>
        </w:rPr>
      </w:pPr>
    </w:p>
    <w:p>
      <w:pPr>
        <w:rPr>
          <w:rFonts w:hint="eastAsia"/>
        </w:rPr>
      </w:pPr>
      <w:r>
        <w:rPr>
          <w:rFonts w:hint="eastAsia"/>
        </w:rPr>
        <w:t>Well, as far as I'm concerned I think the computer does have more positive effects towards our lives than its negative aspects. one is that we can keep in touch more closely with the assistance of the internet. For example, by using Email or MSN, I can leave messages to my friends in the United States no matter when. But before the personal computer was invented, one has to wait for several months to get a letter or just a short message from friends abroad. The other is that by connecting to the web, computers provide us with access to vast amount of information that no other media tools could compare. So from my point of view, I believe that computers have improved our lives.</w:t>
      </w:r>
    </w:p>
    <w:p>
      <w:pPr>
        <w:rPr>
          <w:rFonts w:hint="eastAsia"/>
        </w:rPr>
      </w:pPr>
    </w:p>
    <w:p>
      <w:pPr>
        <w:rPr>
          <w:rFonts w:hint="eastAsia"/>
        </w:rPr>
      </w:pPr>
      <w:r>
        <w:rPr>
          <w:rFonts w:hint="eastAsia"/>
        </w:rPr>
        <w:t>20.Describe the characteristics of a good teacher. Please state with specific examples and details.老师的 character</w:t>
      </w:r>
    </w:p>
    <w:p>
      <w:pPr>
        <w:rPr>
          <w:rFonts w:hint="eastAsia"/>
        </w:rPr>
      </w:pPr>
    </w:p>
    <w:p>
      <w:pPr>
        <w:rPr>
          <w:rFonts w:hint="eastAsia"/>
        </w:rPr>
      </w:pPr>
      <w:r>
        <w:rPr>
          <w:rFonts w:hint="eastAsia"/>
        </w:rPr>
        <w:t>As far as I am concerned, a good teacher should have the following qualities: confident, kind and patient enough. The teacher should be confident both of himself and his students. Every time he walks in the classroom, he should bring a strong feeling of authority and makes his students feel a definite sense of trust. And the teachers should be kind to his students. If a teacher is too strict, his students would be afraid to ask questions, and that will decrease the efficiency of their study. In addition, a good teacher should never lose their patience in class when students ask questions repeatedly. Most of all, a good teacher should update his knowledge cuz further learning can make a good teacher re-discover the beauty of the teaching profession.</w:t>
      </w:r>
    </w:p>
    <w:p>
      <w:pPr>
        <w:rPr>
          <w:rFonts w:hint="eastAsia"/>
        </w:rPr>
      </w:pPr>
    </w:p>
    <w:p>
      <w:pPr>
        <w:rPr>
          <w:rFonts w:hint="eastAsia"/>
        </w:rPr>
      </w:pPr>
      <w:r>
        <w:rPr>
          <w:rFonts w:hint="eastAsia"/>
        </w:rPr>
        <w:t>A good teacher should bear many excellent qualities. First of all, a teacher should have outstanding teaching ability and an open mind. In other words, it's important to be good at encouraging students to think, decide and attempt, and the teacher should be willing to learn and accept new things. Furthermore, a teacher is supposed to be patient and sincere to all the students even though they make mistakes in class. A teacher should also be an honest and humble person, who opens the heart to surrounding people and never refuses to acknowledge her shortcomings, even to her students. These qualities can make a good teacher.</w:t>
      </w:r>
    </w:p>
    <w:p>
      <w:pPr>
        <w:rPr>
          <w:rFonts w:hint="eastAsia"/>
        </w:rPr>
      </w:pPr>
    </w:p>
    <w:p>
      <w:pPr>
        <w:rPr>
          <w:rFonts w:hint="eastAsia"/>
        </w:rPr>
      </w:pPr>
      <w:r>
        <w:rPr>
          <w:rFonts w:hint="eastAsia"/>
        </w:rPr>
        <w:t>21.Some people prefer to work in the offices. Others would like to take the work  home. Which do you prefer and explain why.愿意在办公室工作还是在家工作，为什么。</w:t>
      </w:r>
    </w:p>
    <w:p>
      <w:pPr>
        <w:rPr>
          <w:rFonts w:hint="eastAsia"/>
        </w:rPr>
      </w:pPr>
    </w:p>
    <w:p>
      <w:pPr>
        <w:rPr>
          <w:rFonts w:hint="eastAsia"/>
        </w:rPr>
      </w:pPr>
      <w:r>
        <w:rPr>
          <w:rFonts w:hint="eastAsia"/>
        </w:rPr>
        <w:t>I definitely prefer to work at the office. As we all know that home is a kind of place can provide you a comfortable environment to relax but it is not for work. In the office, there is a good working atmosphere to encourage you. What’s more, the office can provide you the facilities and any document you need for your work. Working at the office can make you concentrate on what you are handling with, you can manage your work and issues more efficienly, on the contrary, working at home makes you feel more and more sleepy.</w:t>
      </w:r>
    </w:p>
    <w:p>
      <w:pPr>
        <w:rPr>
          <w:rFonts w:hint="eastAsia"/>
        </w:rPr>
      </w:pPr>
    </w:p>
    <w:p>
      <w:pPr>
        <w:rPr>
          <w:rFonts w:hint="eastAsia"/>
        </w:rPr>
      </w:pPr>
      <w:r>
        <w:rPr>
          <w:rFonts w:hint="eastAsia"/>
        </w:rPr>
        <w:t>I'd prefer to work in an office. Firstly, although working at home may be comfortable, but it's kind of difficult for me to be fully-devoted to work. Maybe I'll want to watch TV, surf the Internet or even want to take a nap during work time. So it isn't efficient to work at home. Moreover, it's more convenient to communicate with your co-workers or boss when you work in an office, thus you can get the assignment more directly and solve problems by negotiating with other employees, which helps you do better and learn faster. So I prefer the traditional way to work in an office.</w:t>
      </w:r>
    </w:p>
    <w:p>
      <w:pPr>
        <w:rPr>
          <w:rFonts w:hint="eastAsia"/>
        </w:rPr>
      </w:pPr>
    </w:p>
    <w:p>
      <w:pPr>
        <w:rPr>
          <w:rFonts w:hint="eastAsia"/>
        </w:rPr>
      </w:pPr>
      <w:r>
        <w:rPr>
          <w:rFonts w:hint="eastAsia"/>
        </w:rPr>
        <w:t>22. Who is the person you admire the most? Please give specific details and examples in your explanation.说一个你敬佩的人的好性格</w:t>
      </w:r>
    </w:p>
    <w:p>
      <w:pPr>
        <w:rPr>
          <w:rFonts w:hint="eastAsia"/>
        </w:rPr>
      </w:pPr>
    </w:p>
    <w:p>
      <w:pPr>
        <w:rPr>
          <w:rFonts w:hint="eastAsia"/>
        </w:rPr>
      </w:pPr>
      <w:r>
        <w:rPr>
          <w:rFonts w:hint="eastAsia"/>
        </w:rPr>
        <w:t>I will introduce my teacher Mr.Yu to you. He is an English teacher and a president of new oriental school’s. there are many good qualities reflected by him such as persistence and kind.</w:t>
      </w:r>
    </w:p>
    <w:p>
      <w:pPr>
        <w:rPr>
          <w:rFonts w:hint="eastAsia"/>
        </w:rPr>
      </w:pPr>
      <w:r>
        <w:rPr>
          <w:rFonts w:hint="eastAsia"/>
        </w:rPr>
        <w:t>Firstly, his persistence to his dream is mostly attracted me. He spares no efforts to realize his dream of the peking university for many years. Secondly, he is very kind to the talents and services to the ordinary people. The reasons for the new oriental’s growing not only because there are so many excellent teacher’s willing to join in but also because these talents willing to stay in this place where is full of passion and dream. You can not help being attracted by his magnetic personality which seems contagious to people around him.</w:t>
      </w:r>
    </w:p>
    <w:p>
      <w:pPr>
        <w:rPr>
          <w:rFonts w:hint="eastAsia"/>
        </w:rPr>
      </w:pPr>
    </w:p>
    <w:p>
      <w:pPr>
        <w:rPr>
          <w:rFonts w:hint="eastAsia"/>
        </w:rPr>
      </w:pPr>
      <w:r>
        <w:rPr>
          <w:rFonts w:hint="eastAsia"/>
        </w:rPr>
        <w:t>I will introduce Mr. Jackson to you. You will be surprised to find that he is our sales manager, for his rigorous habit of reasoning makes him more like an engineer. Yet he is not a boring person, for his smart jokes always cheer us up at difficult times. Mr. Jackson is widely regarded as a low-key player though he plays an important role in our company. Sure he is and that's why we all feel it a pleasure to work with him and to get along with him as personal friends. You cannot help being attracted by his magnetic personality which seems contagious to people around him.</w:t>
      </w:r>
    </w:p>
    <w:p>
      <w:pPr>
        <w:rPr>
          <w:rFonts w:hint="eastAsia"/>
        </w:rPr>
      </w:pPr>
    </w:p>
    <w:p>
      <w:pPr>
        <w:rPr>
          <w:rFonts w:hint="eastAsia"/>
        </w:rPr>
      </w:pPr>
      <w:r>
        <w:rPr>
          <w:rFonts w:hint="eastAsia"/>
        </w:rPr>
        <w:t>23. Some people believe that higher education is for all students. Other people believe that higher education is only suitable for certain students. Which opinion do you think is better and why?大学是应该向所有人开放还是只对一部分学生开放</w:t>
      </w:r>
    </w:p>
    <w:p>
      <w:pPr>
        <w:rPr>
          <w:rFonts w:hint="eastAsia"/>
        </w:rPr>
      </w:pPr>
    </w:p>
    <w:p>
      <w:pPr>
        <w:rPr>
          <w:rFonts w:hint="eastAsia"/>
        </w:rPr>
      </w:pPr>
      <w:r>
        <w:rPr>
          <w:rFonts w:hint="eastAsia"/>
        </w:rPr>
        <w:t>I definitely think that the university should be open to all students. It is a right for every student who needs the education to enter into universities no matter he/she is rich or poor. The more well-educated students the universities produce, the fast speed of development our society will have. To suddenly think of a word is already not quite remember who said: Only to rely on investment equipment and infrastructure is not a long-term development way for a strong state, trying to improve the whole national quality and to invest in training people in education is the long-term development path.</w:t>
      </w:r>
    </w:p>
    <w:p>
      <w:pPr>
        <w:rPr>
          <w:rFonts w:hint="eastAsia"/>
        </w:rPr>
      </w:pPr>
    </w:p>
    <w:p>
      <w:pPr>
        <w:rPr>
          <w:rFonts w:hint="eastAsia"/>
        </w:rPr>
      </w:pPr>
      <w:r>
        <w:rPr>
          <w:rFonts w:hint="eastAsia"/>
        </w:rPr>
        <w:t>I definitely think that the university should be open to all students. I bet no one could deny the fact that the responsibility of a university is to help as many students as it can to develop their academic abilities and be well prepared for their further careers. It is a right for every student who needs the education to enter into universities no matter he/she is rich or poor. As long as the universities keep cultivating more well-educated students, our society will have the fast speed of development.</w:t>
      </w:r>
    </w:p>
    <w:p>
      <w:pPr>
        <w:rPr>
          <w:rFonts w:hint="eastAsia"/>
        </w:rPr>
      </w:pPr>
    </w:p>
    <w:p>
      <w:pPr>
        <w:rPr>
          <w:rFonts w:hint="eastAsia"/>
        </w:rPr>
      </w:pPr>
      <w:r>
        <w:rPr>
          <w:rFonts w:hint="eastAsia"/>
        </w:rPr>
        <w:t>24.Whether parents should lead their children to watch TV or the children should choose，</w:t>
      </w:r>
    </w:p>
    <w:p>
      <w:pPr>
        <w:rPr>
          <w:rFonts w:hint="eastAsia"/>
        </w:rPr>
      </w:pPr>
    </w:p>
    <w:p>
      <w:pPr>
        <w:rPr>
          <w:rFonts w:hint="eastAsia"/>
        </w:rPr>
      </w:pPr>
      <w:r>
        <w:rPr>
          <w:rFonts w:hint="eastAsia"/>
        </w:rPr>
        <w:t>I think parents should lead their children to watch TV. First of all, according to some statistics, most of the children don’t have the ability to distinguish fantasy and reality in front of the advertisement in TV, so children are not mature enough to realize which TV programs are suit for them. Without a proper guide, children may have been misled by some unhealthy TV programs. Moreover, parents play an important role in helping children distinguish true and false, good and evil, beauty and ugly by comparing the situation in TV programs and reality. Besides, parents are also responsible for preventing children from being obsessed with watching TV.</w:t>
      </w:r>
    </w:p>
    <w:p>
      <w:pPr>
        <w:rPr>
          <w:rFonts w:hint="eastAsia"/>
        </w:rPr>
      </w:pPr>
    </w:p>
    <w:p>
      <w:pPr>
        <w:rPr>
          <w:rFonts w:hint="eastAsia"/>
        </w:rPr>
      </w:pPr>
      <w:r>
        <w:rPr>
          <w:rFonts w:hint="eastAsia"/>
        </w:rPr>
        <w:t>I think parents should guide their children when they watch TV. First of all, children are not mature enough to realize which TV programs are suitable for them. Without a proper guidance, children may have been misled by some unhealthy TV programs. Moreover, parents play an important role in helping children distinguish what's true and what's false, what's good and what's evil, what's beautiful and what's ugly by comparing the situation in TV programs and reality. Besides, parents are also responsible for preventing children from being obsessed with watching TV. So I agree with that parents should be able to guide their children when they watch TV.</w:t>
      </w:r>
    </w:p>
    <w:p>
      <w:pPr>
        <w:rPr>
          <w:rFonts w:hint="eastAsia"/>
        </w:rPr>
      </w:pPr>
    </w:p>
    <w:p>
      <w:pPr>
        <w:rPr>
          <w:rFonts w:hint="eastAsia"/>
        </w:rPr>
      </w:pPr>
      <w:r>
        <w:rPr>
          <w:rFonts w:hint="eastAsia"/>
        </w:rPr>
        <w:t>25.Describe the most efficient transportation in your country. Please state your reason and include specific examples and details in your explanation.</w:t>
      </w:r>
    </w:p>
    <w:p>
      <w:pPr>
        <w:rPr>
          <w:rFonts w:hint="eastAsia"/>
        </w:rPr>
      </w:pPr>
    </w:p>
    <w:p>
      <w:pPr>
        <w:rPr>
          <w:rFonts w:hint="eastAsia"/>
        </w:rPr>
      </w:pPr>
      <w:r>
        <w:rPr>
          <w:rFonts w:hint="eastAsia"/>
        </w:rPr>
        <w:t>The most efficient transportation in my country, I’d say, is the subway.</w:t>
      </w:r>
    </w:p>
    <w:p>
      <w:pPr>
        <w:rPr>
          <w:rFonts w:hint="eastAsia"/>
        </w:rPr>
      </w:pPr>
      <w:r>
        <w:rPr>
          <w:rFonts w:hint="eastAsia"/>
        </w:rPr>
        <w:t>Compared with cars and other transportations, the subway is most convenient. It almost covers every corner in our city. And second, it has high speed compared with a bicycle, you don’t have to worry about your time, traffic jam and parking space. What’s more, the subway is more eco-friendly than the car, it has nothing to do with air pollution at all. So frankly speaking, the subway is the best transportation for you in China.</w:t>
      </w:r>
    </w:p>
    <w:p>
      <w:pPr>
        <w:rPr>
          <w:rFonts w:hint="eastAsia"/>
        </w:rPr>
      </w:pPr>
    </w:p>
    <w:p>
      <w:pPr>
        <w:rPr>
          <w:rFonts w:hint="eastAsia"/>
        </w:rPr>
      </w:pPr>
      <w:r>
        <w:rPr>
          <w:rFonts w:hint="eastAsia"/>
        </w:rPr>
        <w:t>The most efficient transportation in our country is the subway. First of all, it can be free of traffic problems and many other factors that may influence the normal operation of transportation. In addition, it runs much faster than bus or automobiles even in rush hours and will never stop for a traffic jam. Besides, the subway trains come frequently and punctually, thus making it easier for passengers to make the schedule. All these advantages make subway the most efficient transportation in our country.</w:t>
      </w:r>
    </w:p>
    <w:p>
      <w:pPr>
        <w:rPr>
          <w:rFonts w:hint="eastAsia"/>
        </w:rPr>
      </w:pPr>
    </w:p>
    <w:p>
      <w:pPr>
        <w:rPr>
          <w:rFonts w:hint="eastAsia"/>
        </w:rPr>
      </w:pPr>
      <w:r>
        <w:rPr>
          <w:rFonts w:hint="eastAsia"/>
        </w:rPr>
        <w:t>26. Describe one of the most important inventions in recent 100 years. Explain why it is so important. Your explanation should include specific examples and details.说近 100 年最 important 的 invention 之一</w:t>
      </w:r>
    </w:p>
    <w:p>
      <w:pPr>
        <w:rPr>
          <w:rFonts w:hint="eastAsia"/>
        </w:rPr>
      </w:pPr>
    </w:p>
    <w:p>
      <w:pPr>
        <w:rPr>
          <w:rFonts w:hint="eastAsia"/>
        </w:rPr>
      </w:pPr>
      <w:r>
        <w:rPr>
          <w:rFonts w:hint="eastAsia"/>
        </w:rPr>
        <w:t>As far as I am concerned, television is the most important invention of the last 100 years. First, from the news broadcasting on the television, we can know what is happening in the outside world even without stepping out our living room with the television in it. And second, watching television with family members after supper is a good way to relax after a hard day’ s work. What’s more, its visual effect makes people feel less stressed and has a great influence on the way people think and talk.</w:t>
      </w:r>
    </w:p>
    <w:p>
      <w:pPr>
        <w:rPr>
          <w:rFonts w:hint="eastAsia"/>
        </w:rPr>
      </w:pPr>
    </w:p>
    <w:p>
      <w:pPr>
        <w:rPr>
          <w:rFonts w:hint="eastAsia"/>
        </w:rPr>
      </w:pPr>
      <w:r>
        <w:rPr>
          <w:rFonts w:hint="eastAsia"/>
        </w:rPr>
        <w:t>The most important invention in the recent century would definitely be the internet, which has changed our lives so tremendously. First of all, it makes the worldwide connection possible so that it can help human beings to work much more conveniently and efficiently. In addition, it has greatly promoted the development of science and technology by a number of websites and databases of information. Besides, it can provide people with entertainment, such as watching movies, chatting room and even shopping. So the internet is really an amazing invention.</w:t>
      </w:r>
    </w:p>
    <w:p>
      <w:pPr>
        <w:rPr>
          <w:rFonts w:hint="eastAsia"/>
        </w:rPr>
      </w:pPr>
    </w:p>
    <w:p>
      <w:pPr>
        <w:rPr>
          <w:rFonts w:hint="eastAsia"/>
        </w:rPr>
      </w:pPr>
      <w:r>
        <w:rPr>
          <w:rFonts w:hint="eastAsia"/>
        </w:rPr>
        <w:t>27.Some believe that in comparison with those never attended college, people attended college will be more unccessful in the career. Do you agree or disagree with this statement? Please give specific reasons for your opinion.attend college 是否比不读 college 容易 successful in the career , why?</w:t>
      </w:r>
    </w:p>
    <w:p>
      <w:pPr>
        <w:rPr>
          <w:rFonts w:hint="eastAsia"/>
        </w:rPr>
      </w:pPr>
    </w:p>
    <w:p>
      <w:pPr>
        <w:rPr>
          <w:rFonts w:hint="eastAsia"/>
        </w:rPr>
      </w:pPr>
      <w:r>
        <w:rPr>
          <w:rFonts w:hint="eastAsia"/>
        </w:rPr>
        <w:t>I definitely agree to statement that attending college will make one more successful in the career. As we all know that there are many factors contribute to success, such as your personality, knowledge and experience accumulation and opportunities. However, the education level is fundamental to success for the following reasons. First of all, you can get well-educated in a certain area. And this experience will make you fully prepared for your future career. secondly, the learning process will broaden your horizon, enhance your various abilities and give you a chance to make more professional talents. All of these are a precious wealth to your success.</w:t>
      </w:r>
    </w:p>
    <w:p>
      <w:pPr>
        <w:rPr>
          <w:rFonts w:hint="eastAsia"/>
        </w:rPr>
      </w:pPr>
    </w:p>
    <w:p>
      <w:pPr>
        <w:rPr>
          <w:rFonts w:hint="eastAsia"/>
        </w:rPr>
      </w:pPr>
      <w:r>
        <w:rPr>
          <w:rFonts w:hint="eastAsia"/>
        </w:rPr>
        <w:t>I definitely agree with the statement that attending college will make one more successful in the career. Attending college means you can get well-educated in a certain area. And the education will make you fully prepared for your future career. Besides, when you graduate from the college, you can receive a degree, which is very important to get a decent pay. Even if you are overqualified for your job position, the boss has a good reason to give you a relatively low salary because you do not have a certification from college.</w:t>
      </w:r>
    </w:p>
    <w:p>
      <w:pPr>
        <w:rPr>
          <w:rFonts w:hint="eastAsia"/>
        </w:rPr>
      </w:pPr>
    </w:p>
    <w:p>
      <w:pPr>
        <w:rPr>
          <w:rFonts w:hint="eastAsia"/>
        </w:rPr>
      </w:pPr>
    </w:p>
    <w:p>
      <w:pPr>
        <w:rPr>
          <w:rFonts w:hint="eastAsia"/>
        </w:rPr>
      </w:pPr>
      <w:r>
        <w:rPr>
          <w:rFonts w:hint="eastAsia"/>
        </w:rPr>
        <w:t>28， Describe the characteristics of friends, use specific examples to support your statement.</w:t>
      </w:r>
    </w:p>
    <w:p>
      <w:pPr>
        <w:rPr>
          <w:rFonts w:hint="eastAsia"/>
        </w:rPr>
      </w:pPr>
      <w:r>
        <w:rPr>
          <w:rFonts w:hint="eastAsia"/>
        </w:rPr>
        <w:t>In my opinion, a good friend should have the following qualities: supportive and caring. It is a well known saying that a friend in need is a friend indeed.</w:t>
      </w:r>
    </w:p>
    <w:p>
      <w:pPr>
        <w:rPr>
          <w:rFonts w:hint="eastAsia"/>
        </w:rPr>
      </w:pPr>
      <w:r>
        <w:rPr>
          <w:rFonts w:hint="eastAsia"/>
        </w:rPr>
        <w:t>Therefore, a friend should stand by you in the hour of any sort of need. They can be my friends in the sunshine and in shade. They can make me feel a definite sense of trust. Then he/she should be very caring. When I am suffering hard times, or confronting difficulties, he/she can give me a hand and help me overcome the troubles. Also, I’d love to spend more time with someone who can make me laugh and is fun to be around.</w:t>
      </w:r>
    </w:p>
    <w:p>
      <w:pPr>
        <w:rPr>
          <w:rFonts w:hint="eastAsia"/>
        </w:rPr>
      </w:pPr>
    </w:p>
    <w:p>
      <w:pPr>
        <w:rPr>
          <w:rFonts w:hint="eastAsia"/>
        </w:rPr>
      </w:pPr>
      <w:r>
        <w:rPr>
          <w:rFonts w:hint="eastAsia"/>
        </w:rPr>
        <w:t>Well ,I think that Good friends should bear several qualities. First of all, a friend in need is a friend indeed. A good friend should be willing to help you when you are in trouble, comfort you when you are frustrated. Furthermore, good friends should also be honest people, who can open heart to others and never refuse to acknowledge their shortcomings. I feel comfortable and safe to get along with these types of friends, and they can always offer their opinions for your own good. So I think friends like this deserve to be credited as the good ones.</w:t>
      </w:r>
    </w:p>
    <w:p>
      <w:pPr>
        <w:rPr>
          <w:rFonts w:hint="eastAsia"/>
        </w:rPr>
      </w:pPr>
    </w:p>
    <w:p>
      <w:pPr>
        <w:rPr>
          <w:rFonts w:hint="eastAsia"/>
        </w:rPr>
      </w:pPr>
    </w:p>
    <w:p>
      <w:pPr>
        <w:rPr>
          <w:rFonts w:hint="eastAsia"/>
        </w:rPr>
      </w:pPr>
      <w:r>
        <w:rPr>
          <w:rFonts w:hint="eastAsia"/>
        </w:rPr>
        <w:t>29.Someone suggests the school to cut the Recycling. Do you agree or disagree with this suggestion, explain why.</w:t>
      </w:r>
    </w:p>
    <w:p>
      <w:pPr>
        <w:rPr>
          <w:rFonts w:hint="eastAsia"/>
        </w:rPr>
      </w:pPr>
      <w:r>
        <w:rPr>
          <w:rFonts w:hint="eastAsia"/>
        </w:rPr>
        <w:t xml:space="preserve"> I tend to disagree with cutting the recycling in school. Firstly, recycling can remind students of the importance of environmental protection. With a recycling system, students will discard garbage into the special recycling garbage boxes instead of throwing them away randomly on the campus. In addition, the school can employ workers to deal with the garbage regularly, it can also provide a job chance for people with low-income. So for these two reasons, I support that the recycling in school should continue.</w:t>
      </w:r>
    </w:p>
    <w:p>
      <w:pPr>
        <w:rPr>
          <w:rFonts w:hint="eastAsia"/>
        </w:rPr>
      </w:pPr>
    </w:p>
    <w:p>
      <w:pPr>
        <w:rPr>
          <w:rFonts w:hint="eastAsia"/>
        </w:rPr>
      </w:pPr>
      <w:r>
        <w:rPr>
          <w:rFonts w:hint="eastAsia"/>
        </w:rPr>
        <w:t>I disagree with the suggestion for the following reasons. First of all, students are not informed about the importance of the program. In fact, the recycling program is very important and it can save lots of resources and reduce pollution on water and air. Also, students are not informed about the location of the recycling bins. Maybe they want to participate in the program but don’t know how to do. Most importantly, the program is supported by the city, not the school. The School has no authority to cut the recycling program.</w:t>
      </w:r>
    </w:p>
    <w:p>
      <w:pPr>
        <w:rPr>
          <w:rFonts w:hint="eastAsia"/>
        </w:rPr>
      </w:pPr>
    </w:p>
    <w:p>
      <w:pPr>
        <w:rPr>
          <w:rFonts w:hint="eastAsia"/>
        </w:rPr>
      </w:pPr>
      <w:r>
        <w:rPr>
          <w:rFonts w:hint="eastAsia"/>
        </w:rPr>
        <w:t>30.To be a leader or a follower, which do you prefer? Please give your opinion with specific examples and details.你是愿意当 leader 还是当 follower</w:t>
      </w:r>
    </w:p>
    <w:p>
      <w:pPr>
        <w:rPr>
          <w:rFonts w:hint="eastAsia"/>
        </w:rPr>
      </w:pPr>
    </w:p>
    <w:p>
      <w:pPr>
        <w:rPr>
          <w:rFonts w:hint="eastAsia"/>
        </w:rPr>
      </w:pPr>
      <w:r>
        <w:rPr>
          <w:rFonts w:hint="eastAsia"/>
        </w:rPr>
        <w:t>Of course, I would like to be the leader for the following reasons. Firstly, to be a leader definitely improves my various abilities, such as communication, organization, leadership and handling ability. These are essential to lead a team with many complex troubles. And second, in college, I always as a leader of various student unions and student associations. So I do not like to be regulated by others, the only way to get rid of this status is to be the leader and regulate others myself.</w:t>
      </w:r>
    </w:p>
    <w:p>
      <w:pPr>
        <w:rPr>
          <w:rFonts w:hint="eastAsia"/>
        </w:rPr>
      </w:pPr>
      <w:r>
        <w:rPr>
          <w:rFonts w:hint="eastAsia"/>
        </w:rPr>
        <w:t>Frankly speaking, although to be a leader is a hard work, it will have a great influence on the future career.</w:t>
      </w:r>
    </w:p>
    <w:p>
      <w:pPr>
        <w:rPr>
          <w:rFonts w:hint="eastAsia"/>
        </w:rPr>
      </w:pPr>
    </w:p>
    <w:p>
      <w:pPr>
        <w:rPr>
          <w:rFonts w:hint="eastAsia"/>
        </w:rPr>
      </w:pPr>
      <w:r>
        <w:rPr>
          <w:rFonts w:hint="eastAsia"/>
        </w:rPr>
        <w:t>Considering my personality, I prefer to be a follower, although I know that nowadays, leadership skill is an essential requirement for a promising career. First, to my understanding, leadership involves a lot of coordination, negotiation and people skills. However, I'm not a very extroverted person. I feel uneasy if I have to interfere with others too much. Most of the time, I enjoy being a follower and working on my part. Second, a leader is required to take a “big picture” view of planning, but I'm quite a perfectionist, always fixating on details.</w:t>
      </w:r>
    </w:p>
    <w:p>
      <w:pPr>
        <w:rPr>
          <w:rFonts w:hint="eastAsia"/>
        </w:rPr>
      </w:pPr>
    </w:p>
    <w:p>
      <w:pPr>
        <w:rPr>
          <w:rFonts w:hint="eastAsia"/>
        </w:rPr>
      </w:pPr>
      <w:r>
        <w:rPr>
          <w:rFonts w:hint="eastAsia"/>
        </w:rPr>
        <w:t>31.Which one do you think is better to help do research, internet or academic books?</w:t>
      </w:r>
    </w:p>
    <w:p>
      <w:pPr>
        <w:rPr>
          <w:rFonts w:hint="eastAsia"/>
        </w:rPr>
      </w:pPr>
    </w:p>
    <w:p>
      <w:pPr>
        <w:rPr>
          <w:rFonts w:hint="eastAsia"/>
        </w:rPr>
      </w:pPr>
      <w:r>
        <w:rPr>
          <w:rFonts w:hint="eastAsia"/>
        </w:rPr>
        <w:t>As far as I am concerned, relying on academic books is the best way to do research. What I want to say is the internet could serve as a starting point, helps you to zero in the material you need, but that you would almost certainly have to access other sources to do the research well such as the academic books. Cuz academic books have more detail information you need, on the contrary, internet only has a brief abstraction and most of the time, you should pay to get the good stuff.</w:t>
      </w:r>
    </w:p>
    <w:p>
      <w:pPr>
        <w:rPr>
          <w:rFonts w:hint="eastAsia"/>
        </w:rPr>
      </w:pPr>
    </w:p>
    <w:p>
      <w:pPr>
        <w:rPr>
          <w:rFonts w:hint="eastAsia"/>
        </w:rPr>
      </w:pPr>
      <w:r>
        <w:rPr>
          <w:rFonts w:hint="eastAsia"/>
        </w:rPr>
        <w:t>In my opinion, I think that it is the Internet that helps us more while doing research. It could help you save a lot of time by using the Internet. For example, with a click on the button of your mouse, you can get maybe ten thousand pages of useful information from the search engine Google. The click takes you only a split of the second. But if you want to get the same amount of information by reading academic books, I bet it will take you at least several months.</w:t>
      </w:r>
    </w:p>
    <w:p>
      <w:pPr>
        <w:rPr>
          <w:rFonts w:hint="eastAsia"/>
        </w:rPr>
      </w:pPr>
    </w:p>
    <w:p>
      <w:pPr>
        <w:rPr>
          <w:rFonts w:hint="eastAsia"/>
        </w:rPr>
      </w:pPr>
      <w:r>
        <w:rPr>
          <w:rFonts w:hint="eastAsia"/>
        </w:rPr>
        <w:t>Actually, both of Internet and academic books are helpful in doing research. But nowadays I think the  Internet is much better. Firstly, the Internet contains such a tremendous amount of information that academic books can never compare with. You may also raise a question about a topic and ask for help on the Internet. Furthermore, it's more efficient and convenient to use the Internet; all you need is a computer while carrying books around here and there can be very heavy. So I'd like to search online.</w:t>
      </w:r>
    </w:p>
    <w:p>
      <w:pPr>
        <w:rPr>
          <w:rFonts w:hint="eastAsia"/>
        </w:rPr>
      </w:pPr>
    </w:p>
    <w:p>
      <w:pPr>
        <w:rPr>
          <w:rFonts w:hint="eastAsia"/>
        </w:rPr>
      </w:pPr>
      <w:r>
        <w:rPr>
          <w:rFonts w:hint="eastAsia"/>
        </w:rPr>
        <w:t>32.Some believe that TV, newspaper and radio have more influence on individuals than their relatives and friends, while others believe not. Which statement do you prefer? Please give your opinion with specific examples and details.人是被电视，报纸，广播上的信息影响得多，还是家人朋友得影响多</w:t>
      </w:r>
    </w:p>
    <w:p>
      <w:pPr>
        <w:rPr>
          <w:rFonts w:hint="eastAsia"/>
        </w:rPr>
      </w:pPr>
    </w:p>
    <w:p>
      <w:pPr>
        <w:rPr>
          <w:rFonts w:hint="eastAsia"/>
        </w:rPr>
      </w:pPr>
      <w:r>
        <w:rPr>
          <w:rFonts w:hint="eastAsia"/>
        </w:rPr>
        <w:t>in my opinion, it is my family members and friends who influence me most. The information provided by newspaper, TV, radio or other formats of media can just let us know what has happened and only equip us with knowledge, they are incapable of giving me spiritual satisfaction. Speaking of some issues, we need more specific suggestions. Family members and friends can offer us this kind of information and can give us adequate help to meet the issues.</w:t>
      </w:r>
    </w:p>
    <w:p>
      <w:pPr>
        <w:rPr>
          <w:rFonts w:hint="eastAsia"/>
        </w:rPr>
      </w:pPr>
    </w:p>
    <w:p>
      <w:pPr>
        <w:rPr>
          <w:rFonts w:hint="eastAsia"/>
        </w:rPr>
      </w:pPr>
      <w:r>
        <w:rPr>
          <w:rFonts w:hint="eastAsia"/>
        </w:rPr>
        <w:t>I think people nowadays are influenced more by the media rather than their family or friends. For one thing, people are exposed to information from media much more than they spend time with family or friends. It is inevitable for one to absorb things from them and change the previous perception. In addition, modern people are more and more independent. They are not easy to be affected by another person. But they might believe what's in the media , because these are more factual things. So I think that the media influences people more than their relatives or friends.</w:t>
      </w:r>
    </w:p>
    <w:p>
      <w:pPr>
        <w:rPr>
          <w:rFonts w:hint="eastAsia"/>
        </w:rPr>
      </w:pPr>
    </w:p>
    <w:p>
      <w:pPr>
        <w:rPr>
          <w:rFonts w:hint="eastAsia"/>
        </w:rPr>
      </w:pPr>
      <w:r>
        <w:rPr>
          <w:rFonts w:hint="eastAsia"/>
        </w:rPr>
        <w:t>33. If you get a chance to choose a job, what will you do? What’s your reason for choosing this job?理想的职业</w:t>
      </w:r>
    </w:p>
    <w:p>
      <w:pPr>
        <w:rPr>
          <w:rFonts w:hint="eastAsia"/>
        </w:rPr>
      </w:pPr>
    </w:p>
    <w:p>
      <w:pPr>
        <w:rPr>
          <w:rFonts w:hint="eastAsia"/>
        </w:rPr>
      </w:pPr>
      <w:r>
        <w:rPr>
          <w:rFonts w:hint="eastAsia"/>
        </w:rPr>
        <w:t>Personally speaking, the ideal career for me is to be a teacher. I have dreamed to be a teacher since I was still in middle school. The reasons for why this profession really attracts me as well, firstly, I am proud of to share knowledge with others and I can do my best to assist others to realize their dreams. As my father always tells me to do something constructive and beneficial for ordinary people. On the other hand, teaching is my cup of tea also this is a challenge profession to me. It can not only improve my various abilities but also help me to conquer the stage fright.</w:t>
      </w:r>
    </w:p>
    <w:p>
      <w:pPr>
        <w:rPr>
          <w:rFonts w:hint="eastAsia"/>
        </w:rPr>
      </w:pPr>
    </w:p>
    <w:p>
      <w:pPr>
        <w:rPr>
          <w:rFonts w:hint="eastAsia"/>
        </w:rPr>
      </w:pPr>
      <w:r>
        <w:rPr>
          <w:rFonts w:hint="eastAsia"/>
        </w:rPr>
        <w:t>Well , In my opinion, the  ideal career for me is to be a journalist. You know what? I have dreamed to be a journalist since I was still in middle school. Journalists never tell lies, and always seek for truth. I want to be a man just like that. Besides, I often feel shy when I'm talking to others, and as I know journalists are all good at communicating because good communication skill is very important while they're doing interviews. I want to possess this kind of skill myself, so that's why I want to be a journalist as an ideal career.</w:t>
      </w:r>
    </w:p>
    <w:p>
      <w:pPr>
        <w:rPr>
          <w:rFonts w:hint="eastAsia"/>
        </w:rPr>
      </w:pPr>
    </w:p>
    <w:p>
      <w:pPr>
        <w:rPr>
          <w:rFonts w:hint="eastAsia"/>
        </w:rPr>
      </w:pPr>
      <w:r>
        <w:rPr>
          <w:rFonts w:hint="eastAsia"/>
        </w:rPr>
        <w:t>34.Would you like to take a long vacation or several short vacations in a year? Explain why.</w:t>
      </w:r>
    </w:p>
    <w:p>
      <w:pPr>
        <w:rPr>
          <w:rFonts w:hint="eastAsia"/>
        </w:rPr>
      </w:pPr>
    </w:p>
    <w:p>
      <w:pPr>
        <w:rPr>
          <w:rFonts w:hint="eastAsia"/>
        </w:rPr>
      </w:pPr>
      <w:r>
        <w:rPr>
          <w:rFonts w:hint="eastAsia"/>
        </w:rPr>
        <w:t>in my opinion, I definitely prefer to take a long vacation instead of several short ones. If the vacation is as long as about two months, I can separate it into two parts. In the first part, I will go abroad, visiting the place I have dreamed all the time, for example ,yellow stone park. When I get back, I still have one or two weeks to have a rest before going back to work. So I would not be very tired and be able to keep energetic while working.</w:t>
      </w:r>
    </w:p>
    <w:p>
      <w:pPr>
        <w:rPr>
          <w:rFonts w:hint="eastAsia"/>
        </w:rPr>
      </w:pPr>
    </w:p>
    <w:p>
      <w:pPr>
        <w:rPr>
          <w:rFonts w:hint="eastAsia"/>
        </w:rPr>
      </w:pPr>
      <w:r>
        <w:rPr>
          <w:rFonts w:hint="eastAsia"/>
        </w:rPr>
        <w:t>I support the idea of students having several short vacations throughout a year. Firstly, short vacations are a great relaxation after busy final exams. We can be with family, visit friends, go to concerts and do many other things besides classes. Furthermore, students wouldn't forget what they have learned and will be more focused on their classes when they return to school if their vacation time is divided up throughout the year. And I also think short vacations are safe for students who have a travel plan. So I find many advantages of short vacations compared with a longer one.</w:t>
      </w:r>
    </w:p>
    <w:p>
      <w:pPr>
        <w:rPr>
          <w:rFonts w:hint="eastAsia"/>
        </w:rPr>
      </w:pPr>
    </w:p>
    <w:p>
      <w:pPr>
        <w:rPr>
          <w:rFonts w:hint="eastAsia"/>
        </w:rPr>
      </w:pPr>
    </w:p>
    <w:p>
      <w:pPr>
        <w:rPr>
          <w:rFonts w:hint="eastAsia"/>
        </w:rPr>
      </w:pPr>
      <w:r>
        <w:rPr>
          <w:rFonts w:hint="eastAsia"/>
        </w:rPr>
        <w:t xml:space="preserve">35.What do you think are the characteristics of a good parent? </w:t>
      </w:r>
    </w:p>
    <w:p>
      <w:pPr>
        <w:rPr>
          <w:rFonts w:hint="eastAsia"/>
        </w:rPr>
      </w:pPr>
      <w:r>
        <w:rPr>
          <w:rFonts w:hint="eastAsia"/>
        </w:rPr>
        <w:t>As far as I am concerned, a good parent should have the following qualities such as responsible, patience and be well-educated. We do admit that parents are the first and most important teacher of children. They will have a significant influence on mentality and attitude of children toward the world. So a parent should be well-educated and responsible for children. We also can not deny that feeding a baby is a hard work, it needs great patience and responsibility.</w:t>
      </w:r>
    </w:p>
    <w:p>
      <w:pPr>
        <w:rPr>
          <w:rFonts w:hint="eastAsia"/>
        </w:rPr>
      </w:pPr>
    </w:p>
    <w:p>
      <w:pPr>
        <w:rPr>
          <w:rFonts w:hint="eastAsia"/>
        </w:rPr>
      </w:pPr>
    </w:p>
    <w:p>
      <w:pPr>
        <w:rPr>
          <w:rFonts w:hint="eastAsia"/>
        </w:rPr>
      </w:pPr>
      <w:r>
        <w:rPr>
          <w:rFonts w:hint="eastAsia"/>
        </w:rPr>
        <w:t>Well, in my opinion, a good parent should be well-educated and patient. It's said that parents are the first and most important teacher for children. So a parent should be well-educated, otherwise, how could he/she deal with the tutoring? Secondly, everybody knows that to feed a baby is a time-consuming work. It needs great patience. If they are not patient enough, the baby would hurt itself. And leave a scar on the forehead ,for example, that'll be a disaster for him when he grows up.</w:t>
      </w:r>
    </w:p>
    <w:p>
      <w:pPr>
        <w:rPr>
          <w:rFonts w:hint="eastAsia"/>
        </w:rPr>
      </w:pPr>
    </w:p>
    <w:p>
      <w:pPr>
        <w:rPr>
          <w:rFonts w:hint="eastAsia"/>
        </w:rPr>
      </w:pPr>
    </w:p>
    <w:p>
      <w:pPr>
        <w:rPr>
          <w:rFonts w:hint="eastAsia"/>
        </w:rPr>
      </w:pPr>
      <w:r>
        <w:rPr>
          <w:rFonts w:hint="eastAsia"/>
        </w:rPr>
        <w:t>36.Do you prefer to study alone on the work assignment from class or to study in the group?</w:t>
      </w:r>
    </w:p>
    <w:p>
      <w:pPr>
        <w:rPr>
          <w:rFonts w:hint="eastAsia"/>
        </w:rPr>
      </w:pPr>
    </w:p>
    <w:p>
      <w:pPr>
        <w:rPr>
          <w:rFonts w:hint="eastAsia"/>
        </w:rPr>
      </w:pPr>
      <w:r>
        <w:rPr>
          <w:rFonts w:hint="eastAsia"/>
        </w:rPr>
        <w:t>in my opinion, I would prefer to study in a group on the work assignment from class. firstly, working in a group means we can have partners to cooperate with and that will increase the working efficiency. Besides, we can discuss with each other, with the purpose of expanding our scope of knowledge. Finally, we can encourage each other to attain the goal especially when there are difficulties. Of course, the process of cooperation could develop our sense of teamwork and team spirit.</w:t>
      </w:r>
    </w:p>
    <w:p>
      <w:pPr>
        <w:rPr>
          <w:rFonts w:hint="eastAsia"/>
        </w:rPr>
      </w:pPr>
    </w:p>
    <w:p>
      <w:pPr>
        <w:rPr>
          <w:rFonts w:hint="eastAsia"/>
        </w:rPr>
      </w:pPr>
    </w:p>
    <w:p>
      <w:pPr>
        <w:rPr>
          <w:rFonts w:hint="eastAsia"/>
        </w:rPr>
      </w:pPr>
      <w:r>
        <w:rPr>
          <w:rFonts w:hint="eastAsia"/>
        </w:rPr>
        <w:t>I have learned that I definitely prefer to study alone because I am more successful this way. The method I like to follow is to set a schedule for myself according to what I must study. If I divide it into units I can manage the workload better. Mostly, I focus on my weaker areas. There are my priority areas but they might not be the ones a study group chooses to work on. While a study group sounds like it might be fun and a way to share the work, my study time is more effective when I plan it alone. Organizing my own study time allows me to control the pace as well as the atmosphere of my study sessions. Without other people around me, I can concentrate fully on the work and take in the material more efficiently.</w:t>
      </w:r>
    </w:p>
    <w:p>
      <w:pPr>
        <w:rPr>
          <w:rFonts w:hint="eastAsia"/>
        </w:rPr>
      </w:pPr>
    </w:p>
    <w:p>
      <w:pPr>
        <w:rPr>
          <w:rFonts w:hint="eastAsia"/>
        </w:rPr>
      </w:pPr>
      <w:r>
        <w:rPr>
          <w:rFonts w:hint="eastAsia"/>
        </w:rPr>
        <w:t>37.Everyone has a goal to fulfill. What’s your goal and explain why you want to fulfill this goal. Please include specific examples and details in your explanation.你的目标是什么</w:t>
      </w:r>
    </w:p>
    <w:p>
      <w:pPr>
        <w:rPr>
          <w:rFonts w:hint="eastAsia"/>
        </w:rPr>
      </w:pPr>
      <w:r>
        <w:rPr>
          <w:rFonts w:hint="eastAsia"/>
        </w:rPr>
        <w:t xml:space="preserve">Frankly speaking, I would like to be a teacher as my future career. I have dreamed to be a teacher since I was still in the primary school. Cuz training is my cup of tea. I am very glad and proud of to share my knowledge and views with others. Well, secondly, with the fast speed of development in China, the demand of professional talent is a pressing issue, so I would like to contribute my effort to the development of China. As my father always tells me to do something constructive and beneficial to the ordinary people. </w:t>
      </w:r>
    </w:p>
    <w:p>
      <w:pPr>
        <w:rPr>
          <w:rFonts w:hint="eastAsia"/>
        </w:rPr>
      </w:pPr>
    </w:p>
    <w:p>
      <w:pPr>
        <w:rPr>
          <w:rFonts w:hint="eastAsia"/>
        </w:rPr>
      </w:pPr>
      <w:r>
        <w:rPr>
          <w:rFonts w:hint="eastAsia"/>
        </w:rPr>
        <w:t>To tell you the truth, my aim is to be a journalist as my future career. And I have partly achieved it. You know what, I have dreamed to be a journalist since I was still in middle school. And then I chose journalism as my major in university though my parents strongly opposed to that. During my time in the university, I worked hard and practiced as much as I could. Yesterday afternoon, I received a phone call. It was from China Daily which is one of the most famous newspapers in my country. They provided me an offer to be a journalist in their newspaper! It's like a dream come true.</w:t>
      </w:r>
    </w:p>
    <w:p>
      <w:pPr>
        <w:rPr>
          <w:rFonts w:hint="eastAsia"/>
        </w:rPr>
      </w:pPr>
    </w:p>
    <w:p>
      <w:pPr>
        <w:rPr>
          <w:rFonts w:hint="eastAsia"/>
        </w:rPr>
      </w:pPr>
      <w:r>
        <w:rPr>
          <w:rFonts w:hint="eastAsia"/>
        </w:rPr>
        <w:t>38.Describe one of your challenging experiences. Explain why it is challenging and how you conquered this challenge. Please include specific examples and details in your explanation.描述一次 challenging experience，以及如何解决这个 challenge</w:t>
      </w:r>
    </w:p>
    <w:p>
      <w:pPr>
        <w:rPr>
          <w:rFonts w:hint="eastAsia"/>
        </w:rPr>
      </w:pPr>
    </w:p>
    <w:p>
      <w:pPr>
        <w:rPr>
          <w:rFonts w:hint="eastAsia"/>
        </w:rPr>
      </w:pPr>
      <w:r>
        <w:rPr>
          <w:rFonts w:hint="eastAsia"/>
        </w:rPr>
        <w:t>Frankly speaking, what the most challenging experience for me is as a leader in my brand management assignment group. This assignment required us to build a virtual brand. As a leader, I pay a significant amount of energy on this assignment. I allocated the task to my group members and discussed an issue with them. This process of learning definitely develops my abilities such as leadership, coordination and problem handling.</w:t>
      </w:r>
    </w:p>
    <w:p>
      <w:pPr>
        <w:rPr>
          <w:rFonts w:hint="eastAsia"/>
        </w:rPr>
      </w:pPr>
    </w:p>
    <w:p>
      <w:pPr>
        <w:rPr>
          <w:rFonts w:hint="eastAsia"/>
        </w:rPr>
      </w:pPr>
      <w:r>
        <w:rPr>
          <w:rFonts w:hint="eastAsia"/>
        </w:rPr>
        <w:t>I once had a tough experience last semester when I was invited to show my dance with my friends in a large-scale celebration evening. It was challenging because we had only less than two weeks for preparation. Even worse, it was the end of the term and we were all busy with our final exams. In such a short time, as a leader, investigated new dancing actions after my work during the daytime and taught other members every night. We taught and learned together and encouraged each other when we were frustrated. Finally, we had achieved a fantastic performance.</w:t>
      </w:r>
    </w:p>
    <w:p>
      <w:pPr>
        <w:rPr>
          <w:rFonts w:hint="eastAsia"/>
        </w:rPr>
      </w:pPr>
    </w:p>
    <w:p>
      <w:pPr>
        <w:rPr>
          <w:rFonts w:hint="eastAsia"/>
        </w:rPr>
      </w:pPr>
      <w:r>
        <w:rPr>
          <w:rFonts w:hint="eastAsia"/>
        </w:rPr>
        <w:t>39.Some students would choose to study a subject because it brings plenty of job opportunities. Instead, others would choose to study a subject which really interests them, although it probably doesn’t sell well in the job market. Which opinion do you agree with? Explain why.应该选择工作好找的专业还是应该选择自己感兴趣的专业</w:t>
      </w:r>
    </w:p>
    <w:p>
      <w:pPr>
        <w:rPr>
          <w:rFonts w:hint="eastAsia"/>
        </w:rPr>
      </w:pPr>
    </w:p>
    <w:p>
      <w:pPr>
        <w:rPr>
          <w:rFonts w:hint="eastAsia"/>
        </w:rPr>
      </w:pPr>
      <w:r>
        <w:rPr>
          <w:rFonts w:hint="eastAsia"/>
        </w:rPr>
        <w:t>I surely prefer to choose a major which is easy to find a good job in the future, like finance or marketing for example. No one could deny that the most common reason for us attending university is to get well prepared for a good job in the future. So whether or not it will lead to a good job, should be put into the first place when we choose our major. If we find a good job with decent pay, we can use the money we have earned from it to satisfy our interests then.</w:t>
      </w:r>
    </w:p>
    <w:p>
      <w:pPr>
        <w:rPr>
          <w:rFonts w:hint="eastAsia"/>
        </w:rPr>
      </w:pPr>
    </w:p>
    <w:p>
      <w:pPr>
        <w:rPr>
          <w:rFonts w:hint="eastAsia"/>
        </w:rPr>
      </w:pPr>
      <w:r>
        <w:rPr>
          <w:rFonts w:hint="eastAsia"/>
        </w:rPr>
        <w:t>Well, personally I surely prefer to choose a major which is easy to find a good job in the future, like finance or marketing for example. No one could deny that the most common reason for us attending university is to get well prepared for a good job in the future. So whether or not it will lead to a good job, should be put into the first place when we choose our major. If we find a good job with decent pay, we can use the money we have earned from it to satisfy our interests then. So that's why I believe that students should choose their major which would potentially bring plenty of job opportunities for them.</w:t>
      </w:r>
    </w:p>
    <w:p>
      <w:pPr>
        <w:rPr>
          <w:rFonts w:hint="eastAsia"/>
        </w:rPr>
      </w:pPr>
    </w:p>
    <w:p>
      <w:pPr>
        <w:rPr>
          <w:rFonts w:hint="eastAsia"/>
        </w:rPr>
      </w:pPr>
      <w:r>
        <w:rPr>
          <w:rFonts w:hint="eastAsia"/>
        </w:rPr>
        <w:t>40.Which is your favorite type of movie: action, drama, or others? Please include specific details and examples in your explanation.喜欢看那种电影：动作片，戏剧或者其他。为什么？</w:t>
      </w:r>
    </w:p>
    <w:p>
      <w:pPr>
        <w:rPr>
          <w:rFonts w:hint="eastAsia"/>
        </w:rPr>
      </w:pPr>
    </w:p>
    <w:p>
      <w:pPr>
        <w:rPr>
          <w:rFonts w:hint="eastAsia"/>
        </w:rPr>
      </w:pPr>
      <w:r>
        <w:rPr>
          <w:rFonts w:hint="eastAsia"/>
        </w:rPr>
        <w:t>My favorite kind of movie is  a loving movie. Such as Titanic, a wonderful movie, captured many young people’s hearts with its fascinating music and touching plots.</w:t>
      </w:r>
    </w:p>
    <w:p>
      <w:pPr>
        <w:rPr>
          <w:rFonts w:hint="eastAsia"/>
        </w:rPr>
      </w:pPr>
      <w:r>
        <w:rPr>
          <w:rFonts w:hint="eastAsia"/>
        </w:rPr>
        <w:t xml:space="preserve">A word comes to my mind, it is love that makes the world go round. Watching this kind of loving movies is just like reading a textbook which teaches me how to love and be loved. Moreover, we can learn more from it, such as loyalty and treasure. </w:t>
      </w:r>
    </w:p>
    <w:p>
      <w:pPr>
        <w:rPr>
          <w:rFonts w:hint="eastAsia"/>
        </w:rPr>
      </w:pPr>
    </w:p>
    <w:p>
      <w:pPr>
        <w:rPr>
          <w:rFonts w:hint="eastAsia"/>
        </w:rPr>
      </w:pPr>
      <w:r>
        <w:rPr>
          <w:rFonts w:hint="eastAsia"/>
        </w:rPr>
        <w:t>My favorite type of movie is romantic comedies. The charming actors such as Hugh Grant or Brad Pitt are some of the most attractive actors in the world. Whenever they have new movies coming out I will pay for the ticket price and watch them in the movie theatres, I just like the way to fantasize about my life when I watch their movies. And the second reason may be more important. Watching this kind of movies is just like reading a book which teaches me how to love and to be loved. Moreover, the recent movies are always what girls talk about and I do not want to be out of date when we are having a casual conversation</w:t>
      </w:r>
    </w:p>
    <w:p>
      <w:pPr>
        <w:rPr>
          <w:rFonts w:hint="eastAsia"/>
        </w:rPr>
      </w:pPr>
      <w:r>
        <w:rPr>
          <w:rFonts w:hint="eastAsia"/>
        </w:rPr>
        <w:t>41.What will you do to relax ?</w:t>
      </w:r>
    </w:p>
    <w:p>
      <w:pPr>
        <w:rPr>
          <w:rFonts w:hint="eastAsia"/>
        </w:rPr>
      </w:pPr>
      <w:r>
        <w:rPr>
          <w:rFonts w:hint="eastAsia"/>
        </w:rPr>
        <w:t>I always prefer to go to a coffee house with my friends to relax, because I like the quiet atmosphere and soft music there. There is one such coffee house near my university. Sometimes we go there to enjoy the delicious coffee and cookies on the weekends, and all the things provided there are not very expansive. We can just sit down and share our experience with each other. So I think a coffee house is an ideal place to have a good time with friends.</w:t>
      </w:r>
    </w:p>
    <w:p>
      <w:pPr>
        <w:rPr>
          <w:rFonts w:hint="eastAsia"/>
        </w:rPr>
      </w:pPr>
    </w:p>
    <w:p>
      <w:pPr>
        <w:rPr>
          <w:rFonts w:hint="eastAsia"/>
        </w:rPr>
      </w:pPr>
      <w:r>
        <w:rPr>
          <w:rFonts w:hint="eastAsia"/>
        </w:rPr>
        <w:t>I have many ways to relax . I will take a nap if I am really tired. When the weather is good, I will definitely go out for a walk in the park, enjoying the warm sunshine and fresh air. I will also relax by switching to computer games from serious work or study. I can lose myself a little while I'm playing the games. Listening to music is another way I prefer to relax. Of course, the music I choose won't be rock,n' roll or rap. It should be something much softer. And these are the ways I prefer to relax .</w:t>
      </w:r>
    </w:p>
    <w:p>
      <w:pPr>
        <w:rPr>
          <w:rFonts w:hint="eastAsia"/>
        </w:rPr>
      </w:pPr>
    </w:p>
    <w:p>
      <w:pPr>
        <w:rPr>
          <w:rFonts w:hint="eastAsia"/>
        </w:rPr>
      </w:pPr>
      <w:r>
        <w:rPr>
          <w:rFonts w:hint="eastAsia"/>
        </w:rPr>
        <w:t>42.Is it important for students to attend class regularly or study by oneself?</w:t>
      </w:r>
    </w:p>
    <w:p>
      <w:pPr>
        <w:rPr>
          <w:rFonts w:hint="eastAsia"/>
        </w:rPr>
      </w:pPr>
    </w:p>
    <w:p>
      <w:pPr>
        <w:rPr>
          <w:rFonts w:hint="eastAsia"/>
        </w:rPr>
      </w:pPr>
      <w:r>
        <w:rPr>
          <w:rFonts w:hint="eastAsia"/>
        </w:rPr>
        <w:t>I do not think it is necessary for students to attend class regularly. Cuz the situations vary from person to person. For example, some students are good at math but poor at English, in my opinion, he/she should skip some of the math classes and using the extra time improving his/her English. Moreover, there are some students can not concentrate in the classroom because it is very noisy with too many students in it. For them, studying in a library on their own would be more efficient. If they have any questions, they could solve them simply by asking professors during office hours face to face. 43.Describe an enjoyable event in your childhood.</w:t>
      </w:r>
    </w:p>
    <w:p>
      <w:pPr>
        <w:rPr>
          <w:rFonts w:hint="eastAsia"/>
        </w:rPr>
      </w:pPr>
    </w:p>
    <w:p>
      <w:pPr>
        <w:rPr>
          <w:rFonts w:hint="eastAsia"/>
        </w:rPr>
      </w:pPr>
      <w:r>
        <w:rPr>
          <w:rFonts w:hint="eastAsia"/>
        </w:rPr>
        <w:t>I think it's more important for students to study by himself. Firstly, classes given by teachers are designed for most of the students. You may find that you are not getting enough from the class or you can't catch up with the class. In such a case, studying by oneself is crucial to improving your learning efficiency. Furthermore, studying by oneself will help you to find out your weak points as well as what you are good at, which can benefit you to make the schedule and formulate your study plans. So I believe that studying by oneself is much more important.</w:t>
      </w:r>
    </w:p>
    <w:p>
      <w:pPr>
        <w:rPr>
          <w:rFonts w:hint="eastAsia"/>
        </w:rPr>
      </w:pPr>
    </w:p>
    <w:p>
      <w:pPr>
        <w:rPr>
          <w:rFonts w:hint="eastAsia"/>
        </w:rPr>
      </w:pPr>
      <w:r>
        <w:rPr>
          <w:rFonts w:hint="eastAsia"/>
        </w:rPr>
        <w:t>43. Describe an enjoyable event in your childhood. Please include specific examples and details in your explanation.</w:t>
      </w:r>
    </w:p>
    <w:p>
      <w:pPr>
        <w:rPr>
          <w:rFonts w:hint="eastAsia"/>
        </w:rPr>
      </w:pPr>
      <w:r>
        <w:rPr>
          <w:rFonts w:hint="eastAsia"/>
        </w:rPr>
        <w:t>　 The</w:t>
      </w:r>
      <w:bookmarkStart w:id="0" w:name="_GoBack"/>
      <w:bookmarkEnd w:id="0"/>
      <w:r>
        <w:rPr>
          <w:rFonts w:hint="eastAsia"/>
        </w:rPr>
        <w:t xml:space="preserve"> happiest event in my childhood was a family vacation to our capital city, Beijing. That was really memorable for a ten-year-old girl, who had never traveled outside the province before. It was in winter, so for the first time, I saw a pure white world covered with snow. I was also amazed by the ice-sculpture, and imagine the excitement I felt when I reached the Great Wall, which only appeared in my textbook. Most importantly, since my parents were usually quite busy with their work back then, this family vacation is particularly precious to me.</w:t>
      </w:r>
    </w:p>
    <w:p>
      <w:pPr>
        <w:rPr>
          <w:rFonts w:hint="eastAsia"/>
        </w:rPr>
      </w:pPr>
    </w:p>
    <w:p>
      <w:pPr>
        <w:rPr>
          <w:rFonts w:hint="eastAsia"/>
        </w:rPr>
      </w:pPr>
      <w:r>
        <w:rPr>
          <w:rFonts w:hint="eastAsia"/>
        </w:rPr>
        <w:t xml:space="preserve">An enjoyable event that took place in my childhood was when I first got my first dog-Gus.  I was ten and had been pestering my parents for a dog for years.  One day I came home from school, my parents said they had a surprise for me and it was waiting for me in my room.  I ran up to my room and threw open the door.  I found a tiny puppy with a red bow around his neck at the foot of my bed.  </w:t>
      </w:r>
    </w:p>
    <w:p>
      <w:pPr>
        <w:rPr>
          <w:rFonts w:hint="eastAsia"/>
        </w:rPr>
      </w:pPr>
      <w:r>
        <w:rPr>
          <w:rFonts w:hint="eastAsia"/>
        </w:rPr>
        <w:t xml:space="preserve">He was fast asleep.  And for the rest of his life, he slept on the exact same spot at the end of my bed every night.  That was a great happy event in my childhood.  </w:t>
      </w:r>
    </w:p>
    <w:p>
      <w:pPr>
        <w:rPr>
          <w:rFonts w:hint="eastAsia"/>
        </w:rPr>
      </w:pPr>
      <w:r>
        <w:rPr>
          <w:rFonts w:hint="eastAsia"/>
        </w:rPr>
        <w:t>44.Describe a school that you have attended.描述一个你参加过的学校</w:t>
      </w:r>
    </w:p>
    <w:p>
      <w:pPr>
        <w:rPr>
          <w:rFonts w:hint="eastAsia"/>
        </w:rPr>
      </w:pPr>
    </w:p>
    <w:p>
      <w:pPr>
        <w:rPr>
          <w:rFonts w:hint="eastAsia"/>
        </w:rPr>
      </w:pPr>
      <w:r>
        <w:rPr>
          <w:rFonts w:hint="eastAsia"/>
        </w:rPr>
        <w:t>I will introduce one of the schools I have attended. That is the New Oriental School. The New Oriental was founded by Yu Minhong over ten years ago. The aim of the school is to help students get a high score in the Tofle or GRE test which permits them to go abroad and take a further study more easily. The New Oriental is full of passion, it has a powerful faculty and subsidiary schools throughout the country. Frankly speaking, It helps me a lot really.</w:t>
      </w:r>
    </w:p>
    <w:p>
      <w:pPr>
        <w:rPr>
          <w:rFonts w:hint="eastAsia"/>
        </w:rPr>
      </w:pPr>
      <w:r>
        <w:rPr>
          <w:rFonts w:hint="eastAsia"/>
        </w:rPr>
        <w:t xml:space="preserve">I like my university, Nanjing University, which locates the center area of Nanjing. We have dormitories, teaching buildings and refectories named by number and research buildings named by subject. So you can easily find a specific spot. There is also a large playground and gym with a number of exercise facilities. Furthermore, it has beautiful scenery on the campus, and there are lots of trees, flowers and grasses, so you can enjoy the fresh air and the euphonic birds’ singing in the morning. </w:t>
      </w:r>
    </w:p>
    <w:p>
      <w:pPr>
        <w:rPr>
          <w:rFonts w:hint="eastAsia"/>
        </w:rPr>
      </w:pPr>
    </w:p>
    <w:p>
      <w:pPr>
        <w:rPr>
          <w:rFonts w:hint="eastAsia"/>
        </w:rPr>
      </w:pPr>
      <w:r>
        <w:rPr>
          <w:rFonts w:hint="eastAsia"/>
        </w:rPr>
        <w:t>45.Whether schools should include sports courses in ordinary classes?学校应不应该在普通课程中加入 Sports courses?</w:t>
      </w:r>
    </w:p>
    <w:p>
      <w:pPr>
        <w:rPr>
          <w:rFonts w:hint="eastAsia"/>
        </w:rPr>
      </w:pPr>
    </w:p>
    <w:p>
      <w:pPr>
        <w:rPr>
          <w:rFonts w:hint="eastAsia"/>
        </w:rPr>
      </w:pPr>
      <w:r>
        <w:rPr>
          <w:rFonts w:hint="eastAsia"/>
        </w:rPr>
        <w:t>I bet no one could deny that the main responsibility of a high school is to help its students develop various abilities not only the academic abilities. And being healthy is the prerequisite for students to achieve their goals. So attending sports courses into the university’s education program is very important. Besides, doing sports is a good way to relax after a hard day’s work with lab research or papers for students. That will help increase the efficiency of their study definitely.</w:t>
      </w:r>
    </w:p>
    <w:p>
      <w:pPr>
        <w:rPr>
          <w:rFonts w:hint="eastAsia"/>
        </w:rPr>
      </w:pPr>
    </w:p>
    <w:p>
      <w:pPr>
        <w:rPr>
          <w:rFonts w:hint="eastAsia"/>
        </w:rPr>
      </w:pPr>
      <w:r>
        <w:rPr>
          <w:rFonts w:hint="eastAsia"/>
        </w:rPr>
        <w:t>I personally agree with the statement that schools should include sports courses in ordinary classes. First of all, sports courses provide opportunities for students to exercise their body after the long hours of studying in front of desks. Exercise is crucial for a person to keep healthy both mentally and physically, and being healthy is also the prerequisite for students to achieve their academic goals. Besides, doing sports is a good way to relax. That will help students increase the efficiency of their study. In addition, in a sports class, students receive the more professional guide to exercise. This will prevent students from getting injured, which would happen if they exercise without proper instructions.</w:t>
      </w:r>
    </w:p>
    <w:p>
      <w:pPr>
        <w:rPr>
          <w:rFonts w:hint="eastAsia"/>
        </w:rPr>
      </w:pPr>
    </w:p>
    <w:p>
      <w:pPr>
        <w:rPr>
          <w:rFonts w:hint="eastAsia"/>
        </w:rPr>
      </w:pPr>
      <w:r>
        <w:rPr>
          <w:rFonts w:hint="eastAsia"/>
        </w:rPr>
        <w:t>46. Everyone has to leave home sometimes. What do you miss most when you are away from home? Please include specific examples and details in your explanation.</w:t>
      </w:r>
    </w:p>
    <w:p>
      <w:pPr>
        <w:rPr>
          <w:rFonts w:hint="eastAsia"/>
        </w:rPr>
      </w:pPr>
    </w:p>
    <w:p>
      <w:pPr>
        <w:rPr>
          <w:rFonts w:hint="eastAsia"/>
        </w:rPr>
      </w:pPr>
      <w:r>
        <w:rPr>
          <w:rFonts w:hint="eastAsia"/>
        </w:rPr>
        <w:t>It is my parents whom I miss most when I am away from home, for example, I usually lodging in the university. I miss the food my parents cook for me, and I miss their laughter. In the university, I have to handle problems by my own efforts, by my own decision at most of the time, it definitely improves my independent ability. What the most important of all, to be frank, I deeply understand their pain about life. Thus, I miss them a lot.</w:t>
      </w:r>
    </w:p>
    <w:p>
      <w:pPr>
        <w:rPr>
          <w:rFonts w:hint="eastAsia"/>
        </w:rPr>
      </w:pPr>
    </w:p>
    <w:p>
      <w:pPr>
        <w:rPr>
          <w:rFonts w:hint="eastAsia"/>
        </w:rPr>
      </w:pPr>
      <w:r>
        <w:rPr>
          <w:rFonts w:hint="eastAsia"/>
        </w:rPr>
        <w:t>I missed the spicy food most when I was far away from home. No kidding! My hometown was a small city in south China, with a reputation of spicy cooking. Before I left home, eating in McDonald's or pizza hut with my friends was always the cheerful experience. However, it's only when I lived in a catering hall, facing hamburgers, chips, and chicken almost every day, that I came to realize that how much I love those hot chilies and peppers, which are very common in the Chinese dishes. But the good thing is, I started to learn how to cook Chinese food, although I was thousands of kilometers away from home.</w:t>
      </w:r>
    </w:p>
    <w:p>
      <w:pPr>
        <w:rPr>
          <w:rFonts w:hint="eastAsia"/>
        </w:rPr>
      </w:pPr>
    </w:p>
    <w:p>
      <w:pPr>
        <w:rPr>
          <w:rFonts w:hint="eastAsia"/>
        </w:rPr>
      </w:pPr>
      <w:r>
        <w:rPr>
          <w:rFonts w:hint="eastAsia"/>
        </w:rPr>
        <w:t>47. Some people believe that we should help those in an emergency. Others think that we should first make clear of the situation, then decide whether to assist or not. What’s your opinion? Please include specific details in your explanation.人们往往认为应该在危急时刻帮助别人，但另一种观点认为你首先应该看清楚情况</w:t>
      </w:r>
    </w:p>
    <w:p>
      <w:pPr>
        <w:rPr>
          <w:rFonts w:hint="eastAsia"/>
        </w:rPr>
      </w:pPr>
    </w:p>
    <w:p>
      <w:pPr>
        <w:rPr>
          <w:rFonts w:hint="eastAsia"/>
        </w:rPr>
      </w:pPr>
      <w:r>
        <w:rPr>
          <w:rFonts w:hint="eastAsia"/>
        </w:rPr>
        <w:t>I definitely agree that one should observe the situation before helping others when there is a danger. Firstly, you must keep a clear mind if you are able to help to solve the emergency, otherwise, you may do nothing but even put yourself in danger. For example, if the rescue needs more people or other tools, you should stop and think about where to get them. In addition, some imprudent actions may deteriorate the situation. If you move a patient with heart attacking frequently, it can even cause death. So I think one should observe before helping others.</w:t>
      </w:r>
    </w:p>
    <w:p>
      <w:pPr>
        <w:rPr>
          <w:rFonts w:hint="eastAsia"/>
        </w:rPr>
      </w:pPr>
    </w:p>
    <w:p>
      <w:pPr>
        <w:rPr>
          <w:rFonts w:hint="eastAsia"/>
        </w:rPr>
      </w:pPr>
      <w:r>
        <w:rPr>
          <w:rFonts w:hint="eastAsia"/>
        </w:rPr>
        <w:t>48.Describe a special opportunity given to you. Why does this opportunity so special to you? Your explanation should include specific details and examples.</w:t>
      </w:r>
    </w:p>
    <w:p>
      <w:pPr>
        <w:rPr>
          <w:rFonts w:hint="eastAsia"/>
        </w:rPr>
      </w:pPr>
    </w:p>
    <w:p>
      <w:pPr>
        <w:rPr>
          <w:rFonts w:hint="eastAsia"/>
        </w:rPr>
      </w:pPr>
      <w:r>
        <w:rPr>
          <w:rFonts w:hint="eastAsia"/>
        </w:rPr>
        <w:t>There is a special opportunity that I have received still means a lot to me. I still could not forget that is a class assignment, the teacher required us to work together. My roommates were consistent to recommend me as a team leader in this assignment. I was really surprised by that. To be a leader is a precious challenge for me to improve my own various abilities. Definitely, under our efforts, we accomplished assignment successfully.</w:t>
      </w:r>
    </w:p>
    <w:p>
      <w:pPr>
        <w:rPr>
          <w:rFonts w:hint="eastAsia"/>
        </w:rPr>
      </w:pPr>
    </w:p>
    <w:p>
      <w:pPr>
        <w:rPr>
          <w:rFonts w:hint="eastAsia"/>
        </w:rPr>
      </w:pPr>
      <w:r>
        <w:rPr>
          <w:rFonts w:hint="eastAsia"/>
        </w:rPr>
        <w:t>When I was studying in London last year, I was offered a very special opportunity to take part in the London Olympic Games as a pre-game volunteer. I helped in the Doping Control Management team, preparing documents, interviewing and selecting Doping Control Chaperones for the Game. This opportunity was so special to me since it's a once-in-a-lifetime experience to work together with people all around the world, having very different backgrounds, but sharing the same core values. I had a lot of fun up there, and at the same time, I learned more about international collaboration.it was just awesome.</w:t>
      </w:r>
    </w:p>
    <w:p>
      <w:pPr>
        <w:rPr>
          <w:rFonts w:hint="eastAsia"/>
        </w:rPr>
      </w:pPr>
    </w:p>
    <w:p>
      <w:pPr>
        <w:rPr>
          <w:rFonts w:hint="eastAsia"/>
        </w:rPr>
      </w:pPr>
      <w:r>
        <w:rPr>
          <w:rFonts w:hint="eastAsia"/>
        </w:rPr>
        <w:t>49.What kind of qualities should a good leader possess? Please state your opinion and give specific details and examples in your explanation.</w:t>
      </w:r>
    </w:p>
    <w:p>
      <w:pPr>
        <w:rPr>
          <w:rFonts w:hint="eastAsia"/>
        </w:rPr>
      </w:pPr>
      <w:r>
        <w:rPr>
          <w:rFonts w:hint="eastAsia"/>
        </w:rPr>
        <w:t xml:space="preserve">     As far as I am concerned, a good teacher should have the following qualities: confident, kind and patient enough. The teacher should be confident both of himself and his students.Every time he walks in the classroom, he should bring a strong feeling of authority, and makes his students feel a definite sense of trust. And the teachers should be kind to his students. If a teacher is too strict, his students would be afraid to ask</w:t>
      </w:r>
    </w:p>
    <w:p>
      <w:pPr>
        <w:rPr>
          <w:rFonts w:hint="eastAsia"/>
        </w:rPr>
      </w:pPr>
      <w:r>
        <w:rPr>
          <w:rFonts w:hint="eastAsia"/>
        </w:rPr>
        <w:t>questions, and that will decrease the efficiency of their study. In addition, a good teacher should never lose their patience in class when students ask questions repeatedly. Most of all, a good teacher should update his knowledge cuz further learning can make a good teacher re-discover the beauty of the teaching profession.</w:t>
      </w:r>
    </w:p>
    <w:p>
      <w:pPr>
        <w:rPr>
          <w:rFonts w:hint="eastAsia"/>
        </w:rPr>
      </w:pPr>
    </w:p>
    <w:p>
      <w:pPr>
        <w:rPr>
          <w:rFonts w:hint="eastAsia"/>
        </w:rPr>
      </w:pPr>
      <w:r>
        <w:rPr>
          <w:rFonts w:hint="eastAsia"/>
        </w:rPr>
        <w:t>A good leader should bear some necessary qualities. First of all, a leader should own the ability of team building and help each individual in the team to perform their very best. In addition, a good leader should master impressive professional knowledge and skills, in order to decide the direction of team development and help the subordinates to solve practical problems. Furthermore, a good leader should respect the work and be willing to work with other team members. These qualities can make a good leader.</w:t>
      </w:r>
    </w:p>
    <w:p>
      <w:pPr>
        <w:rPr>
          <w:rFonts w:hint="eastAsia"/>
        </w:rPr>
      </w:pPr>
    </w:p>
    <w:p>
      <w:pPr>
        <w:rPr>
          <w:rFonts w:hint="eastAsia"/>
        </w:rPr>
      </w:pPr>
      <w:r>
        <w:rPr>
          <w:rFonts w:hint="eastAsia"/>
        </w:rPr>
        <w:t>50.Do you agree or disagree with the following statement? Please explain your opinion. People should always tell the truth.同不同意 People should always tell the truth.</w:t>
      </w:r>
    </w:p>
    <w:p>
      <w:pPr>
        <w:rPr>
          <w:rFonts w:hint="eastAsia"/>
        </w:rPr>
      </w:pPr>
    </w:p>
    <w:p>
      <w:pPr>
        <w:rPr>
          <w:rFonts w:hint="eastAsia"/>
        </w:rPr>
      </w:pPr>
      <w:r>
        <w:rPr>
          <w:rFonts w:hint="eastAsia"/>
        </w:rPr>
        <w:t>I definitely agree with the statement that people should always tell the truth. This is in part because telling the truth is a basic quality of a good man. Another reason is that what I dream is to be a teacher as my future career. The basic quality of the teacher is to tell the truth on knowledge. A teacher should set a good example for not only students but also this society. It is problematic for a teacher who is not telling the truth to raise a student who has a sound mentality.</w:t>
      </w:r>
    </w:p>
    <w:p>
      <w:pPr>
        <w:rPr>
          <w:rFonts w:hint="eastAsia"/>
        </w:rPr>
      </w:pPr>
    </w:p>
    <w:p>
      <w:pPr>
        <w:rPr>
          <w:rFonts w:hint="eastAsia"/>
        </w:rPr>
      </w:pPr>
      <w:r>
        <w:rPr>
          <w:rFonts w:hint="eastAsia"/>
        </w:rPr>
        <w:t>I'm not saying that people should lie to get what they want, but I don?t? agree with that people should always tell the truth , because sometimes lying doesn't definitely mean to harm others and is even necessary. For example, if you are taking care of a patient suffering from a serious illness, it?s important to give the patient hope, in such case, in order to help the patient to release psychological pressure, modest lying is useful. Another example is in business or politics, people always adopt acceptable lies as negotiation strategy to win more benefits for their own. So not telling the truth is ok and sometimes helpful.</w:t>
      </w:r>
    </w:p>
    <w:p>
      <w:pPr>
        <w:rPr>
          <w:rFonts w:hint="eastAsia"/>
        </w:rPr>
      </w:pPr>
      <w:r>
        <w:rPr>
          <w:rFonts w:hint="eastAsia"/>
        </w:rPr>
        <w:t>51.Describe an object which is very important to you and explain why it is of special value to you. Please include specific details in your explanation.描述一件对你意义非凡的物品</w:t>
      </w:r>
    </w:p>
    <w:p>
      <w:pPr>
        <w:rPr>
          <w:rFonts w:hint="eastAsia"/>
        </w:rPr>
      </w:pPr>
    </w:p>
    <w:p>
      <w:pPr>
        <w:rPr>
          <w:rFonts w:hint="eastAsia"/>
        </w:rPr>
      </w:pPr>
      <w:r>
        <w:rPr>
          <w:rFonts w:hint="eastAsia"/>
        </w:rPr>
        <w:t>One of the most important objects for me is my wife’s photo album and her diaries. She gave it to me just the day before I left for America to study. Back then we had been together for only two months and it would be quite some time before we would see each other again. She wanted me to read her diaries about us and look at her pictures if I am tired, stressed or bored. She wanted to use it to remind myself that I am not alone in another country. And it did give me the strength and courage to keep going, no matter what difficulties I am facing. My wife is the person I love most in the world, so does her photos　and diaries.</w:t>
      </w:r>
    </w:p>
    <w:p>
      <w:pPr>
        <w:rPr>
          <w:rFonts w:hint="eastAsia"/>
        </w:rPr>
      </w:pPr>
    </w:p>
    <w:p>
      <w:pPr>
        <w:rPr>
          <w:rFonts w:hint="eastAsia"/>
        </w:rPr>
      </w:pPr>
      <w:r>
        <w:rPr>
          <w:rFonts w:hint="eastAsia"/>
        </w:rPr>
        <w:t>52.Do you agree that we can judge a person by the appearance at the first glance?</w:t>
      </w:r>
    </w:p>
    <w:p>
      <w:pPr>
        <w:rPr>
          <w:rFonts w:hint="eastAsia"/>
        </w:rPr>
      </w:pPr>
    </w:p>
    <w:p>
      <w:pPr>
        <w:rPr>
          <w:rFonts w:hint="eastAsia"/>
        </w:rPr>
      </w:pPr>
      <w:r>
        <w:rPr>
          <w:rFonts w:hint="eastAsia"/>
        </w:rPr>
        <w:t>I don’t agree with the statement that one can judge a person simply by the appearance at the first glance. However, a first impression is very important. For example, if you would like to employ a position at a company, the interviewers would judge you by the appearance at the first glance, cuz they do not have a plenty of time to understand you. on the contrary, there is saying goes Time will tell a person’s real character, so only judge a person from one side is problematic.</w:t>
      </w:r>
    </w:p>
    <w:p>
      <w:pPr>
        <w:rPr>
          <w:rFonts w:hint="eastAsia"/>
        </w:rPr>
      </w:pPr>
    </w:p>
    <w:p>
      <w:pPr>
        <w:rPr>
          <w:rFonts w:hint="eastAsia"/>
        </w:rPr>
      </w:pPr>
      <w:r>
        <w:rPr>
          <w:rFonts w:hint="eastAsia"/>
        </w:rPr>
        <w:t>I'm not saying that people should lie to get what they want, but I don't' agree with that people should always tell the truth, because sometimes lying doesn't definitely mean to harm others and is even necessary. For example, if you are taking care of a patient suffering from a serious illness, it's important to give the patient hope, in such case, in order to help the patient to release psychological pressure, modest lying is useful. Another example is in business or politics, people always adopt acceptable lies as negotiation strategy to win more benefits for their own. So not telling the truth is ok and sometimes helpful.</w:t>
      </w:r>
    </w:p>
    <w:p>
      <w:pPr>
        <w:rPr>
          <w:rFonts w:hint="eastAsia"/>
        </w:rPr>
      </w:pPr>
      <w:r>
        <w:rPr>
          <w:rFonts w:hint="eastAsia"/>
        </w:rPr>
        <w:t>53. If you get a chance to choose, will you choose a job or career?如果有机会你会选择 job or career?</w:t>
      </w:r>
    </w:p>
    <w:p>
      <w:pPr>
        <w:rPr>
          <w:rFonts w:hint="eastAsia"/>
        </w:rPr>
      </w:pPr>
      <w:r>
        <w:rPr>
          <w:rFonts w:hint="eastAsia"/>
        </w:rPr>
        <w:t>　　I will definitely choose a career. To me, a job is just a temporary work. In the beginning, I may feel it's new and interesting. I can make new friends and learn quite a lot of things from it. However, as time goes by, once I find myself stuck in a job which does not interest me anymore, my career on this job would end. I may go find another job that satisfies my needs, but it will probably end up like the last one. Choosing a career is different. Career means that something you want to build on your interest. By choosing a career, I think I will be fascinated and excited about my work, especially when I see it developing. It is a great feeling to see your long-term effort paying you off in the future. Most importantly, a career not only gives me a job , but also the personal satisfaction as well.</w:t>
      </w:r>
    </w:p>
    <w:p>
      <w:pPr>
        <w:rPr>
          <w:rFonts w:hint="eastAsia"/>
        </w:rPr>
      </w:pPr>
    </w:p>
    <w:p>
      <w:pPr>
        <w:rPr>
          <w:rFonts w:hint="eastAsia"/>
        </w:rPr>
      </w:pPr>
    </w:p>
    <w:p>
      <w:pPr>
        <w:rPr>
          <w:rFonts w:hint="eastAsia"/>
        </w:rPr>
      </w:pPr>
      <w:r>
        <w:rPr>
          <w:rFonts w:hint="eastAsia"/>
        </w:rPr>
        <w:t>54.If you unexpectedly receive a large amount of money, what will you do with it? Would you spend it for practical purposes or simply for fun? State your opinion and explain your reasons.若果有一大笔钱，你会做 practice thing or happy thing?</w:t>
      </w:r>
    </w:p>
    <w:p>
      <w:pPr>
        <w:rPr>
          <w:rFonts w:hint="eastAsia"/>
        </w:rPr>
      </w:pPr>
    </w:p>
    <w:p>
      <w:pPr>
        <w:rPr>
          <w:rFonts w:hint="eastAsia"/>
        </w:rPr>
      </w:pPr>
      <w:r>
        <w:rPr>
          <w:rFonts w:hint="eastAsia"/>
        </w:rPr>
        <w:t>If I have a large amount of money I will use them doing some practical things, like setting up a charity for the poor who dreamed of attending schools. Well, There is  Harvard’s saying goes enter to grow in wisdom, depart to serve better thy country and thy kind. The saying always reminds me to do something constructive and beneficial to the ordinary people and help them to realize their dream of education. I bet no one can deny that getting the education is a legal right for everyone.</w:t>
      </w:r>
    </w:p>
    <w:p>
      <w:pPr>
        <w:rPr>
          <w:rFonts w:hint="eastAsia"/>
        </w:rPr>
      </w:pPr>
      <w:r>
        <w:rPr>
          <w:rFonts w:hint="eastAsia"/>
        </w:rPr>
        <w:t>If I have a great amount of money, I prefer to do some practical things. For example, maybe I'll donate the extra money to charity foundations in order to help the poor. I'll be glad to see them happy. Besides, I also want to do something for my parents because they have been always working hard for me and it's a good chance for me to do something nice for them. And if I have enough money, I'll buy all the things I've ever wanted when i was a kid, like a bookstore or a boutique. Money means a win-win situation for me and the others.</w:t>
      </w:r>
    </w:p>
    <w:p>
      <w:pPr>
        <w:rPr>
          <w:rFonts w:hint="eastAsia"/>
        </w:rPr>
      </w:pPr>
      <w:r>
        <w:rPr>
          <w:rFonts w:hint="eastAsia"/>
        </w:rPr>
        <w:t>55.学生放假应该做些什么？</w:t>
      </w:r>
    </w:p>
    <w:p>
      <w:pPr>
        <w:rPr>
          <w:rFonts w:hint="eastAsia"/>
        </w:rPr>
      </w:pPr>
    </w:p>
    <w:p>
      <w:pPr>
        <w:rPr>
          <w:rFonts w:hint="eastAsia"/>
        </w:rPr>
      </w:pPr>
      <w:r>
        <w:rPr>
          <w:rFonts w:hint="eastAsia"/>
        </w:rPr>
        <w:t>As far as I am concerned, the first thing students should do during the vacation is to have a good rest. Like watching TV, playing basketball and so on. If the students relaxed well, they can be more efficient in the next term and get better scores in the final exam. The second thing is to recharge themselves by various knowledge or attend some practice activities in order to improve their various abilities and rich their inner qualities.</w:t>
      </w:r>
    </w:p>
    <w:p>
      <w:pPr>
        <w:rPr>
          <w:rFonts w:hint="eastAsia"/>
        </w:rPr>
      </w:pPr>
    </w:p>
    <w:p>
      <w:pPr>
        <w:rPr>
          <w:rFonts w:hint="eastAsia"/>
        </w:rPr>
      </w:pPr>
    </w:p>
    <w:p>
      <w:pPr>
        <w:rPr>
          <w:rFonts w:hint="eastAsia"/>
        </w:rPr>
      </w:pPr>
      <w:r>
        <w:rPr>
          <w:rFonts w:hint="eastAsia"/>
        </w:rPr>
        <w:t>Students might have many choices to spend a vacation as long as they can make the vacation time interesting or helpful. For example, you can visit your families or friends, go to concerts or do many other things for relaxation. You can also plan a trip to the city or somewhere you are longing for, which will help to broaden your view and knowledge. Furthermore, you can also choose to have a vacation internship, and the experience will increase your income as well as make you familiar with the society. So there is never lack of choices.</w:t>
      </w:r>
    </w:p>
    <w:p>
      <w:pPr>
        <w:rPr>
          <w:rFonts w:hint="eastAsia"/>
        </w:rPr>
      </w:pPr>
      <w:r>
        <w:rPr>
          <w:rFonts w:hint="eastAsia"/>
        </w:rPr>
        <w:t>56.Describe an enjoyable event in your childhood. Why do you think it was enjoyable? Please include specific examples and details in your explanation.描述一件童年很 happy 的 event，然后 explain why it is memorable</w:t>
      </w:r>
    </w:p>
    <w:p>
      <w:pPr>
        <w:rPr>
          <w:rFonts w:hint="eastAsia"/>
        </w:rPr>
      </w:pPr>
      <w:r>
        <w:rPr>
          <w:rFonts w:hint="eastAsia"/>
        </w:rPr>
        <w:t>1.The most happiest event that took place in my childhood was when I first got my first dog--- Gus. I was ten and had been pestering my parents for a dog for years. One day I came home from school, my parents said they had a surprise for me and it was waiting for me in my room. I ran up to my room and threw open the door. I found a tiny puppy with a red bow around his neck at the foot of my bed. He was fast asleep. And for the rest of his life, he slept on the exact same spot at the end of my bed every night. That was a great happy event in my childhood.</w:t>
      </w:r>
    </w:p>
    <w:p>
      <w:pPr>
        <w:rPr>
          <w:rFonts w:hint="eastAsia"/>
        </w:rPr>
      </w:pPr>
      <w:r>
        <w:rPr>
          <w:rFonts w:hint="eastAsia"/>
        </w:rPr>
        <w:t>2.An enjoyable event that took place in my childhood was when I first got my first dog--- Gus. I was ten and had been pestering my parents for a dog for years. One day I came home from school, my parents said they had a surprise for me and it was waiting for me in my room. I ran up to my room and threw open the door. I found a tiny puppy with a red bow around his neck at the foot of my bed. He was fast asleep. And for the rest of his life, he slept on the exact same spot at the end of my bed every night. That was a great happy event in my childhood.</w:t>
      </w:r>
    </w:p>
    <w:p>
      <w:pPr>
        <w:rPr>
          <w:rFonts w:hint="eastAsia"/>
        </w:rPr>
      </w:pPr>
    </w:p>
    <w:p>
      <w:pPr>
        <w:rPr>
          <w:rFonts w:hint="eastAsia"/>
        </w:rPr>
      </w:pPr>
    </w:p>
    <w:p>
      <w:pPr>
        <w:rPr>
          <w:rFonts w:hint="eastAsia"/>
        </w:rPr>
      </w:pPr>
      <w:r>
        <w:rPr>
          <w:rFonts w:hint="eastAsia"/>
        </w:rPr>
        <w:t>57.Communicate with your family and friends by letter and e-mail or by telephone?</w:t>
      </w:r>
    </w:p>
    <w:p>
      <w:pPr>
        <w:rPr>
          <w:rFonts w:hint="eastAsia"/>
        </w:rPr>
      </w:pPr>
    </w:p>
    <w:p>
      <w:pPr>
        <w:rPr>
          <w:rFonts w:hint="eastAsia"/>
        </w:rPr>
      </w:pPr>
      <w:r>
        <w:rPr>
          <w:rFonts w:hint="eastAsia"/>
        </w:rPr>
        <w:t>I definitely prefer to communicate with my family and friends by telephone among the three based on the following reasons. Firstly, using the telephone can express my feeling directly and receive their feedback immediately. As you know, it costs time to wait  for their reply by letter and e-mail.</w:t>
      </w:r>
    </w:p>
    <w:p>
      <w:pPr>
        <w:rPr>
          <w:rFonts w:hint="eastAsia"/>
        </w:rPr>
      </w:pPr>
      <w:r>
        <w:rPr>
          <w:rFonts w:hint="eastAsia"/>
        </w:rPr>
        <w:t xml:space="preserve">Secondly, it is very convenient for me by telephone. Cuz wherever I am, my phone always with me. but you need a paper and pen by letter and a computer by e-mail. So telephone is my best choice among the three. </w:t>
      </w:r>
    </w:p>
    <w:p>
      <w:pPr>
        <w:rPr>
          <w:rFonts w:hint="eastAsia"/>
        </w:rPr>
      </w:pPr>
    </w:p>
    <w:p>
      <w:pPr>
        <w:rPr>
          <w:rFonts w:hint="eastAsia"/>
        </w:rPr>
      </w:pPr>
      <w:r>
        <w:rPr>
          <w:rFonts w:hint="eastAsia"/>
        </w:rPr>
        <w:t>Well, personally I usually communicate with family or friends by telephone. Firstly of all, I feel more close to my family or friends by directly talking to them. Hearing their voices gives me a sense of intimacy, especially for a student far away from home. Furthermore, it's more efficient to communicate by telephone. I can directly describe my life and receive information about my family or friends in just several minutes , while transferring information by letter or e-mail costs more time and energy. So I'd like to choose telephone.</w:t>
      </w:r>
    </w:p>
    <w:p>
      <w:pPr>
        <w:rPr>
          <w:rFonts w:hint="eastAsia"/>
        </w:rPr>
      </w:pPr>
    </w:p>
    <w:p>
      <w:pPr>
        <w:rPr>
          <w:rFonts w:hint="eastAsia"/>
        </w:rPr>
      </w:pPr>
      <w:r>
        <w:rPr>
          <w:rFonts w:hint="eastAsia"/>
        </w:rPr>
        <w:t>58.What is your best time in a year? Please state your reasons and include specific examples and details in your explanation.</w:t>
      </w:r>
    </w:p>
    <w:p>
      <w:pPr>
        <w:rPr>
          <w:rFonts w:hint="eastAsia"/>
        </w:rPr>
      </w:pPr>
      <w:r>
        <w:rPr>
          <w:rFonts w:hint="eastAsia"/>
        </w:rPr>
        <w:t>Spring Festival may be the most important celebration event in China, which symbolizes the beginning of a new year. It allows us to depart from bad luck and all displeasure together with the past as well as long for a much better future. In addition, the festival provides all Chinese people in the world an opportunity</w:t>
      </w:r>
    </w:p>
    <w:p>
      <w:pPr>
        <w:rPr>
          <w:rFonts w:hint="eastAsia"/>
        </w:rPr>
      </w:pPr>
      <w:r>
        <w:rPr>
          <w:rFonts w:hint="eastAsia"/>
        </w:rPr>
        <w:t>to gather with family or friends, enjoying delicious food, watching TV celebrating programs, sharing experience in the past year and receive best wishes from each other and so on.</w:t>
      </w:r>
    </w:p>
    <w:p>
      <w:pPr>
        <w:rPr>
          <w:rFonts w:hint="eastAsia"/>
        </w:rPr>
      </w:pPr>
    </w:p>
    <w:p>
      <w:pPr>
        <w:rPr>
          <w:rFonts w:hint="eastAsia"/>
        </w:rPr>
      </w:pPr>
      <w:r>
        <w:rPr>
          <w:rFonts w:hint="eastAsia"/>
        </w:rPr>
        <w:t>59.One should live a relaxed life instead of always hurrying. Do you agree or disagree which the above statement? Why or why nor? Use specific reasons and examples to support your answer.</w:t>
      </w:r>
    </w:p>
    <w:p>
      <w:pPr>
        <w:rPr>
          <w:rFonts w:hint="eastAsia"/>
        </w:rPr>
      </w:pPr>
    </w:p>
    <w:p>
      <w:pPr>
        <w:rPr>
          <w:rFonts w:hint="eastAsia"/>
        </w:rPr>
      </w:pPr>
      <w:r>
        <w:rPr>
          <w:rFonts w:hint="eastAsia"/>
        </w:rPr>
        <w:t>I definitely agree with the statement that one should have a relaxed and unhurried life. Even though we must work hard in order to make our dreams come true, it is not a good idea to be exhausted every day. Cuz firstly We Chinese have an old saying, only the person who knows how to relax well can work efficiently. A good rest will definitely increase one’s efficiency when he/she is back to work. secondly, the purpose of life is to live happy not to live unhappily.</w:t>
      </w:r>
    </w:p>
    <w:p>
      <w:pPr>
        <w:rPr>
          <w:rFonts w:hint="eastAsia"/>
        </w:rPr>
      </w:pPr>
    </w:p>
    <w:p>
      <w:pPr>
        <w:rPr>
          <w:rFonts w:hint="eastAsia"/>
        </w:rPr>
      </w:pPr>
      <w:r>
        <w:rPr>
          <w:rFonts w:hint="eastAsia"/>
        </w:rPr>
        <w:t>60.Describe your favorite room. Your statement should include specific examples and details.</w:t>
      </w:r>
    </w:p>
    <w:p>
      <w:pPr>
        <w:rPr>
          <w:rFonts w:hint="eastAsia"/>
        </w:rPr>
      </w:pPr>
    </w:p>
    <w:p>
      <w:pPr>
        <w:rPr>
          <w:rFonts w:hint="eastAsia"/>
        </w:rPr>
      </w:pPr>
      <w:r>
        <w:rPr>
          <w:rFonts w:hint="eastAsia"/>
        </w:rPr>
        <w:t>My favorite room in my house is my study room. There are various books in my study room, such as fashion magazines, inspirational books and so on. Also ,there is a computer in my study room. The reasons why it is my favorite room is because in my spare time I usually like to surf the internet to pay close attention to new fashion trade or find some valuable books to recharge myself. These books can make me healthier and energetic.</w:t>
      </w:r>
    </w:p>
    <w:p>
      <w:pPr>
        <w:rPr>
          <w:rFonts w:hint="eastAsia"/>
        </w:rPr>
      </w:pPr>
    </w:p>
    <w:p>
      <w:pPr>
        <w:rPr>
          <w:rFonts w:hint="eastAsia"/>
        </w:rPr>
      </w:pPr>
      <w:r>
        <w:rPr>
          <w:rFonts w:hint="eastAsia"/>
        </w:rPr>
        <w:t>My favorite room is the living room. I like lots of open space and a sense of expansiveness, of freedom. Also, it's a place where I can look around and not feel agitated or confined. All different but natural colors have such a lovely warm effect that I would never get tired of it. Everything is in harmony----- large digital TV on the wall, glass-made tea table, beautiful plants, couch and sofa, a good book, a good wine. It gives me a sense of satisfaction and away from hurly -burly. It is at times a place to contemplate and at times a place to share with friends. In a word, it is graceful, refined, comfortable and restful.</w:t>
      </w:r>
    </w:p>
    <w:p>
      <w:pPr>
        <w:rPr>
          <w:rFonts w:hint="eastAsia"/>
        </w:rPr>
      </w:pPr>
    </w:p>
    <w:p>
      <w:pPr>
        <w:rPr>
          <w:rFonts w:hint="eastAsia"/>
        </w:rPr>
      </w:pPr>
      <w:r>
        <w:rPr>
          <w:rFonts w:hint="eastAsia"/>
        </w:rPr>
        <w:t>61.When traveling, some people prefer to reach the destination directly. Some others prefer to stop and look around the scenery along the way. What kind of way of traveling do you think is better and why?在旅行时，有些人喜欢直接到达目的地，有些人却喜欢沿途一路上观光。</w:t>
      </w:r>
    </w:p>
    <w:p>
      <w:pPr>
        <w:rPr>
          <w:rFonts w:hint="eastAsia"/>
        </w:rPr>
      </w:pPr>
    </w:p>
    <w:p>
      <w:pPr>
        <w:rPr>
          <w:rFonts w:hint="eastAsia"/>
        </w:rPr>
      </w:pPr>
      <w:r>
        <w:rPr>
          <w:rFonts w:hint="eastAsia"/>
        </w:rPr>
        <w:t>in my opinion, I prefer to go straightly to my destination. The reason I would like to talk about is that, I think it will be a waste of time if you see here and there on the road of your journey. If we go directly to our aim area, we can quickly change to another one. Secondly, going straight to our destination can save money for us. If we wander around on the road, it would definitely cost more money, and thus we could not afford such large amount of expense.</w:t>
      </w:r>
    </w:p>
    <w:p>
      <w:pPr>
        <w:rPr>
          <w:rFonts w:hint="eastAsia"/>
        </w:rPr>
      </w:pPr>
    </w:p>
    <w:p>
      <w:pPr>
        <w:rPr>
          <w:rFonts w:hint="eastAsia"/>
        </w:rPr>
      </w:pPr>
      <w:r>
        <w:rPr>
          <w:rFonts w:hint="eastAsia"/>
        </w:rPr>
        <w:t>I prefer to take my time and enjoy the scenery along the way. Firstly, there can be some surprisingly beautiful sights on the way, and I don't want to miss it. It can be even better than my destination. In addition, the trip is a way of relaxation instead of a job. So you don't need to rush yourself, otherwise, I may already feel tired when I get to my destination. I'd like to relax from the moment I set out. So, that's my reason for sight-seeing along the way.</w:t>
      </w:r>
    </w:p>
    <w:p>
      <w:pPr>
        <w:rPr>
          <w:rFonts w:hint="eastAsia"/>
        </w:rPr>
      </w:pPr>
      <w:r>
        <w:rPr>
          <w:rFonts w:hint="eastAsia"/>
        </w:rPr>
        <w:t>62.When you choose to eat at the restaurant or café, what are the features that you care about most? Explain why.当你去 restaurant 或 cafe 得时候最 care about 的 features 有哪些？</w:t>
      </w:r>
    </w:p>
    <w:p>
      <w:pPr>
        <w:rPr>
          <w:rFonts w:hint="eastAsia"/>
        </w:rPr>
      </w:pPr>
    </w:p>
    <w:p>
      <w:pPr>
        <w:rPr>
          <w:rFonts w:hint="eastAsia"/>
        </w:rPr>
      </w:pPr>
      <w:r>
        <w:rPr>
          <w:rFonts w:hint="eastAsia"/>
        </w:rPr>
        <w:t>The feature I care most about a restaurant or café is its location. The location of it should be in a place which has several buses, subway lines and sufficient parking space at least. So I can get there very convenient. What’s more, the location of it should be not too noisy, in that case, we will have a quiet surrounding to enjoy our meals. Then my friends and I can have a pleasant feeling to communicate with each other.</w:t>
      </w:r>
    </w:p>
    <w:p>
      <w:pPr>
        <w:rPr>
          <w:rFonts w:hint="eastAsia"/>
        </w:rPr>
      </w:pPr>
    </w:p>
    <w:p>
      <w:pPr>
        <w:rPr>
          <w:rFonts w:hint="eastAsia"/>
        </w:rPr>
      </w:pPr>
      <w:r>
        <w:rPr>
          <w:rFonts w:hint="eastAsia"/>
        </w:rPr>
        <w:t>Actually, when I go to a restaurant or café I only care about some basic features. First of all, the most important thing I'm concerned with is the sanitary condition. It's directly related to consumers' health, you will feel uncomfortable to sit down in a dirty house and use the dirty dishware. In addition, I think a good service is also necessary; I don't want to wait for a meal for a long time and the waiter/waitress shouldn't give you a cold face at least. Besides, the taste of foods provided also plays a crucial role for me to judge a restaurant or café.</w:t>
      </w:r>
    </w:p>
    <w:p>
      <w:pPr>
        <w:rPr>
          <w:rFonts w:hint="eastAsia"/>
        </w:rPr>
      </w:pPr>
    </w:p>
    <w:p>
      <w:pPr>
        <w:rPr>
          <w:rFonts w:hint="eastAsia"/>
        </w:rPr>
      </w:pPr>
      <w:r>
        <w:rPr>
          <w:rFonts w:hint="eastAsia"/>
        </w:rPr>
        <w:t>63.Some believe that a city should keep its old buildings. Others think some new buildings are needed to replace the old buildings. What’s your opinion? Explain why.城市建设中应该保持 old building 呢还是应该用 new building replaces the old building</w:t>
      </w:r>
    </w:p>
    <w:p>
      <w:pPr>
        <w:rPr>
          <w:rFonts w:hint="eastAsia"/>
        </w:rPr>
      </w:pPr>
    </w:p>
    <w:p>
      <w:pPr>
        <w:rPr>
          <w:rFonts w:hint="eastAsia"/>
        </w:rPr>
      </w:pPr>
      <w:r>
        <w:rPr>
          <w:rFonts w:hint="eastAsia"/>
        </w:rPr>
        <w:t>I think old buildings should be protected and maintained for the following reasons. Firstly, these old buildings symbolize the spirit of China and preserve the history of China for us.Take Beijing for example, which is one of the most ancient cities in China. And there are many world-renowned historical relics in Beijing such as the Great Wall, Summer Palace, Forbidden city and so on. Secondly, They are the most attractive factors for tourists throughout the world come to visit. It must a big support to boost the economy. Therefore, we should try to bring the funding into the budget to do whatever is necessary.</w:t>
      </w:r>
    </w:p>
    <w:p>
      <w:pPr>
        <w:rPr>
          <w:rFonts w:hint="eastAsia"/>
        </w:rPr>
      </w:pPr>
    </w:p>
    <w:p>
      <w:pPr>
        <w:rPr>
          <w:rFonts w:hint="eastAsia"/>
        </w:rPr>
      </w:pPr>
      <w:r>
        <w:rPr>
          <w:rFonts w:hint="eastAsia"/>
        </w:rPr>
        <w:t>I support the idea that the old buildings should be preserved because they are valuable for educational purpose and tourism. An old building usually can serve as educational sites for kids to learn from the past and get to know the culture of the city or as the reference for students who study architecture. In addition, it also boosts the development of tourism, especially if the place is a historical heritage, which can bring a considerable income. And people have some places to go on weekends. So I don't think it's wise to erase the old buildings for the sake of the new ones.</w:t>
      </w:r>
    </w:p>
    <w:p>
      <w:pPr>
        <w:rPr>
          <w:rFonts w:hint="eastAsia"/>
        </w:rPr>
      </w:pPr>
    </w:p>
    <w:p>
      <w:pPr>
        <w:rPr>
          <w:rFonts w:hint="eastAsia"/>
        </w:rPr>
      </w:pPr>
      <w:r>
        <w:rPr>
          <w:rFonts w:hint="eastAsia"/>
        </w:rPr>
        <w:t>64 Get advice from family and friends or learning through personal experience</w:t>
      </w:r>
    </w:p>
    <w:p>
      <w:pPr>
        <w:rPr>
          <w:rFonts w:hint="eastAsia"/>
        </w:rPr>
      </w:pPr>
    </w:p>
    <w:p>
      <w:pPr>
        <w:rPr>
          <w:rFonts w:hint="eastAsia"/>
        </w:rPr>
      </w:pPr>
      <w:r>
        <w:rPr>
          <w:rFonts w:hint="eastAsia"/>
        </w:rPr>
        <w:t>In my opinion, I would definitely prefer to take advice from my family and friends rather than listen to myself. Because As my friends ,for example, my classmates, all have the similar experience with me, they would give me an efficient advice and guide me to avoid some horrible circumstance they have faced. These would be much better than I try to do everything myself according to my own experience. As for my parents, they are the most intimate persons in my life, so sometimes they know me even better than myself, and then the efficient advice is come to effect.</w:t>
      </w:r>
    </w:p>
    <w:p>
      <w:pPr>
        <w:rPr>
          <w:rFonts w:hint="eastAsia"/>
        </w:rPr>
      </w:pPr>
    </w:p>
    <w:p>
      <w:pPr>
        <w:rPr>
          <w:rFonts w:hint="eastAsia"/>
        </w:rPr>
      </w:pPr>
      <w:r>
        <w:rPr>
          <w:rFonts w:hint="eastAsia"/>
        </w:rPr>
        <w:t>I think it's more important to learn from personal experience, although advice from others is helpful and sometimes necessary. First of all, when you have problems or get into a dilemma, you are the person who's familiar with what you really want and it'll promote you to develop the ability to solve problems. Advice from others may be just the opposite is your expectations. In addition, the more personal experience will make one more mature and capable. You can have a better understanding of the society in a more comprehensive and objective way. So I,d like to learn from personal experience.</w:t>
      </w:r>
    </w:p>
    <w:p>
      <w:pPr>
        <w:rPr>
          <w:rFonts w:hint="eastAsia"/>
        </w:rPr>
      </w:pPr>
    </w:p>
    <w:p>
      <w:pPr>
        <w:rPr>
          <w:rFonts w:hint="eastAsia"/>
        </w:rPr>
      </w:pPr>
    </w:p>
    <w:p>
      <w:pPr>
        <w:rPr>
          <w:rFonts w:hint="eastAsia"/>
        </w:rPr>
      </w:pPr>
      <w:r>
        <w:rPr>
          <w:rFonts w:hint="eastAsia"/>
        </w:rPr>
        <w:t>65.Do you agree or disagree: Students should wear the uniform in school? Please include specific details and examples in your opinion.</w:t>
      </w:r>
    </w:p>
    <w:p>
      <w:pPr>
        <w:rPr>
          <w:rFonts w:hint="eastAsia"/>
        </w:rPr>
      </w:pPr>
    </w:p>
    <w:p>
      <w:pPr>
        <w:rPr>
          <w:rFonts w:hint="eastAsia"/>
        </w:rPr>
      </w:pPr>
      <w:r>
        <w:rPr>
          <w:rFonts w:hint="eastAsia"/>
        </w:rPr>
        <w:t>Firstly, the neat and tidy school uniform can provide a unified image of the school. And if the students have some activities outside of school like taking a picnic, for instance, uniform allows the teacher to recognize his/her students much easier. Secondly, the primate responsibility for students is to learn well, if the students concern more about clothing, they would have less time to study.</w:t>
      </w:r>
    </w:p>
    <w:p>
      <w:pPr>
        <w:rPr>
          <w:rFonts w:hint="eastAsia"/>
        </w:rPr>
      </w:pPr>
    </w:p>
    <w:p>
      <w:pPr>
        <w:rPr>
          <w:rFonts w:hint="eastAsia"/>
        </w:rPr>
      </w:pPr>
    </w:p>
    <w:p>
      <w:pPr>
        <w:rPr>
          <w:rFonts w:hint="eastAsia"/>
        </w:rPr>
      </w:pPr>
      <w:r>
        <w:rPr>
          <w:rFonts w:hint="eastAsia"/>
        </w:rPr>
        <w:t>I definitely agree with the statement that students should wear uniforms in school. The school uniform is usually neat and tidy. It could provide a unified image of the school. And if the students have some activities outside of school like taking a picnic, for instance, uniform allows the teacher to recognize his/her students much easier. Besides, wearing the uniform will avoid the comparison among students about clothes. So that the students could be more concentrated on the study.</w:t>
      </w:r>
    </w:p>
    <w:p>
      <w:pPr>
        <w:rPr>
          <w:rFonts w:hint="eastAsia"/>
        </w:rPr>
      </w:pPr>
    </w:p>
    <w:p>
      <w:pPr>
        <w:rPr>
          <w:rFonts w:hint="eastAsia"/>
        </w:rPr>
      </w:pPr>
      <w:r>
        <w:rPr>
          <w:rFonts w:hint="eastAsia"/>
        </w:rPr>
        <w:t>66. Some students prefer the internet-based teaching. Others prefer to study in traditional classrooms. Which method of studying do you prefer and why?你选择 online courses 还是 traditional courses</w:t>
      </w:r>
    </w:p>
    <w:p>
      <w:pPr>
        <w:rPr>
          <w:rFonts w:hint="eastAsia"/>
        </w:rPr>
      </w:pPr>
    </w:p>
    <w:p>
      <w:pPr>
        <w:rPr>
          <w:rFonts w:hint="eastAsia"/>
        </w:rPr>
      </w:pPr>
      <w:r>
        <w:rPr>
          <w:rFonts w:hint="eastAsia"/>
        </w:rPr>
        <w:t>In my opinion, I prefer traditional courses better for the following reasons.</w:t>
      </w:r>
    </w:p>
    <w:p>
      <w:pPr>
        <w:rPr>
          <w:rFonts w:hint="eastAsia"/>
        </w:rPr>
      </w:pPr>
      <w:r>
        <w:rPr>
          <w:rFonts w:hint="eastAsia"/>
        </w:rPr>
        <w:t>Firstly, attending traditional courses means we have teachers to interact and classmates to discuss or cooperate with. It will make your studying more interesting and efficient. Secondly, you would get a better understanding of questions if a teacher can explain the question to you face to face. In a word, traditional courses are better than online courses.</w:t>
      </w:r>
    </w:p>
    <w:p>
      <w:pPr>
        <w:rPr>
          <w:rFonts w:hint="eastAsia"/>
        </w:rPr>
      </w:pPr>
    </w:p>
    <w:p>
      <w:pPr>
        <w:rPr>
          <w:rFonts w:hint="eastAsia"/>
        </w:rPr>
      </w:pPr>
      <w:r>
        <w:rPr>
          <w:rFonts w:hint="eastAsia"/>
        </w:rPr>
        <w:t>67.The Subject which will lead to better job or subject which you are interested.Which subject will you choose?Why?</w:t>
      </w:r>
    </w:p>
    <w:p>
      <w:pPr>
        <w:rPr>
          <w:rFonts w:hint="eastAsia"/>
        </w:rPr>
      </w:pPr>
      <w:r>
        <w:rPr>
          <w:rFonts w:hint="eastAsia"/>
        </w:rPr>
        <w:t>I agree with that one should choose a major that suits his interests. First of all, if you force yourself to learn something you don’t like, then you can’t be fully devoted to learning it well and may even feel boring. As a result, it will low your study efficiency and can’t prepare you very well for future development. Furthermore, the demand of job market definitely changes more frequently than your interests do. You may find a job popular after you graduate, although it may receive poor recognition by the society when you entered college. So it’s wise to choose a major you are interested in.</w:t>
      </w:r>
    </w:p>
    <w:p>
      <w:pPr>
        <w:rPr>
          <w:rFonts w:hint="eastAsia"/>
        </w:rPr>
      </w:pPr>
    </w:p>
    <w:p>
      <w:pPr>
        <w:rPr>
          <w:rFonts w:hint="eastAsia"/>
        </w:rPr>
      </w:pPr>
      <w:r>
        <w:rPr>
          <w:rFonts w:hint="eastAsia"/>
        </w:rPr>
        <w:t>I will definitely choose a major which will lead to a better job in the future. I bet the most common reason for us attending university is to find a good job with bright future and decent pay when we graduate, like finance and marketing for example. I love literature, but I chose journalism to be my major in the university. Journalism is much more practical than literature. You can see this from the fact that the number of authors is much less than the number of journalists. I could not deny the fact that satisfying our interests will make our life more enjoyable, but it has to take a good job as a prerequisite because we need to make a living first. Compared to surviving, everything has to be placed in the second place.</w:t>
      </w:r>
    </w:p>
    <w:p>
      <w:pPr>
        <w:rPr>
          <w:rFonts w:hint="eastAsia"/>
        </w:rPr>
      </w:pPr>
    </w:p>
    <w:p>
      <w:pPr>
        <w:rPr>
          <w:rFonts w:hint="eastAsia"/>
        </w:rPr>
      </w:pPr>
      <w:r>
        <w:rPr>
          <w:rFonts w:hint="eastAsia"/>
        </w:rPr>
        <w:t>68. Some think the college education is very important. Others believe that college education is not of vital importance in one’s life. What’s your opinion and why?有些人觉得在大学的学习是很重要的,有的人觉得它并不怎么重要,你的观点?</w:t>
      </w:r>
    </w:p>
    <w:p>
      <w:pPr>
        <w:rPr>
          <w:rFonts w:hint="eastAsia"/>
        </w:rPr>
      </w:pPr>
    </w:p>
    <w:p>
      <w:pPr>
        <w:rPr>
          <w:rFonts w:hint="eastAsia"/>
        </w:rPr>
      </w:pPr>
      <w:r>
        <w:rPr>
          <w:rFonts w:hint="eastAsia"/>
        </w:rPr>
        <w:t xml:space="preserve">       In my opinion, for general people, attending college is very important to help us gain success in career. Nowadays, attending college is not only a process of accumulating knowledge , but also the recognition of your abilities by the society. With a college degree, you’ll get more chances</w:t>
      </w:r>
    </w:p>
    <w:p>
      <w:pPr>
        <w:rPr>
          <w:rFonts w:hint="eastAsia"/>
        </w:rPr>
      </w:pPr>
      <w:r>
        <w:rPr>
          <w:rFonts w:hint="eastAsia"/>
        </w:rPr>
        <w:t>　of future career success. Furthermore, attending college will make you respected by the society and give you more opportunities for promotion. So although there are some exceptions such as Bill Gates, I believe attending college will prepare you much better for future.</w:t>
      </w:r>
    </w:p>
    <w:p>
      <w:pPr>
        <w:rPr>
          <w:rFonts w:hint="eastAsia"/>
        </w:rPr>
      </w:pPr>
    </w:p>
    <w:p>
      <w:pPr>
        <w:rPr>
          <w:rFonts w:hint="eastAsia"/>
        </w:rPr>
      </w:pPr>
      <w:r>
        <w:rPr>
          <w:rFonts w:hint="eastAsia"/>
        </w:rPr>
        <w:t>69. Describe a letter or poem or other pieces of art that is important to you. Why was it so important to you? Please include specific examples and details in your statement.</w:t>
      </w:r>
    </w:p>
    <w:p>
      <w:pPr>
        <w:rPr>
          <w:rFonts w:hint="eastAsia"/>
        </w:rPr>
      </w:pPr>
      <w:r>
        <w:rPr>
          <w:rFonts w:hint="eastAsia"/>
        </w:rPr>
        <w:t>There is a letter which plays a significant role in my life. It is the letter written by my parents on my 18 birthday. Firstly, I was touched by their love expressed in the letter. I deeply understand their painstaking efforts from that letter. What’s more, they taught me to be a responsible person in that letter. They definitely set a good example for me in my life. I will never forget that letter, which let me feel grow up 1 minute.</w:t>
      </w:r>
    </w:p>
    <w:p>
      <w:pPr>
        <w:rPr>
          <w:rFonts w:hint="eastAsia"/>
        </w:rPr>
      </w:pPr>
    </w:p>
    <w:p>
      <w:pPr>
        <w:rPr>
          <w:rFonts w:hint="eastAsia"/>
        </w:rPr>
      </w:pPr>
      <w:r>
        <w:rPr>
          <w:rFonts w:hint="eastAsia"/>
        </w:rPr>
        <w:t>The most important letter that I can remember was a letter applying for a job. I had seen this job advertised in a local newspaper, the evening edition. It suited me very much and I was immediately attracted to it. It said to apply in writing, giving details of your experience, your education and when you were available，and you had to give the names and contacts of two references. I was qualified for the job and eager to get it. When I was finished writing I was pretty satisfied and a little pleased, posted it off to the address given and waited! Thankfully, before I sweated too much, I got a letter after a couple of days, saying they wanted me to come in for the interview. I was very pleased to go for the interview and got the job, my first job!</w:t>
      </w:r>
    </w:p>
    <w:p>
      <w:pPr>
        <w:rPr>
          <w:rFonts w:hint="eastAsia"/>
        </w:rPr>
      </w:pPr>
    </w:p>
    <w:p>
      <w:pPr>
        <w:rPr>
          <w:rFonts w:hint="eastAsia"/>
        </w:rPr>
      </w:pPr>
      <w:r>
        <w:rPr>
          <w:rFonts w:hint="eastAsia"/>
        </w:rPr>
        <w:t>70.. Which place do you like to live, the forest, desert, or plain? Use specific reason to explain your opinion森林,沙漠,平原…你喜欢住在哪种环境里?</w:t>
      </w:r>
    </w:p>
    <w:p>
      <w:pPr>
        <w:rPr>
          <w:rFonts w:hint="eastAsia"/>
        </w:rPr>
      </w:pPr>
    </w:p>
    <w:p>
      <w:pPr>
        <w:rPr>
          <w:rFonts w:hint="eastAsia"/>
        </w:rPr>
      </w:pPr>
      <w:r>
        <w:rPr>
          <w:rFonts w:hint="eastAsia"/>
        </w:rPr>
        <w:t>I prefer to live near the forest best among the three. Firstly, forests have various sorts of trees and animals. I am very curious about these special trees and animals. so I would like to live near the forest. Secondly, green is my favorite color, I enjoy it very much, especially after a hard day’s work. the green can let me fully relax.Personally speaking, the forest is the best place for me to live and relax.</w:t>
      </w:r>
    </w:p>
    <w:p>
      <w:pPr>
        <w:rPr>
          <w:rFonts w:hint="eastAsia"/>
        </w:rPr>
      </w:pPr>
    </w:p>
    <w:p>
      <w:pPr>
        <w:rPr>
          <w:rFonts w:hint="eastAsia"/>
        </w:rPr>
      </w:pPr>
      <w:r>
        <w:rPr>
          <w:rFonts w:hint="eastAsia"/>
        </w:rPr>
        <w:t>I would prefer to live on the plain. First I like the wide open view. Second, the plain usually has fertile soil on which I can grow food and feed animals. Also, if I have a car or some sort of transportation, I can easily go around to explore the surrounding area. Living in the forest is also wonderful. But I just don't like the moist climate there and mosquitoes. and desert is definitely a bad place to live, because I may not even have enough water to live. Looking back at the history of our civilization, many cities and kingdoms were originally found in the plain area. Therefore, I believe the plain is also the most suitable for us to live among the three.</w:t>
      </w:r>
    </w:p>
    <w:p>
      <w:pPr>
        <w:rPr>
          <w:rFonts w:hint="eastAsia"/>
        </w:rPr>
      </w:pPr>
    </w:p>
    <w:p>
      <w:pPr>
        <w:rPr>
          <w:rFonts w:hint="eastAsia"/>
        </w:rPr>
      </w:pPr>
      <w:r>
        <w:rPr>
          <w:rFonts w:hint="eastAsia"/>
        </w:rPr>
        <w:t>71. Describe an experience when you asked for help from others. How did they help you?说说你向别人要求帮助的经历，别人是怎么样帮助你的</w:t>
      </w:r>
    </w:p>
    <w:p>
      <w:pPr>
        <w:rPr>
          <w:rFonts w:hint="eastAsia"/>
        </w:rPr>
      </w:pPr>
    </w:p>
    <w:p>
      <w:pPr>
        <w:rPr>
          <w:rFonts w:hint="eastAsia"/>
        </w:rPr>
      </w:pPr>
      <w:r>
        <w:rPr>
          <w:rFonts w:hint="eastAsia"/>
        </w:rPr>
        <w:t>I still remember there was an assignment which required us to do some interview on the street. As you know, it is a hard work for a stranger to assist you. In order to gain stranger’s trust, firstly, I told them my purpose of the interview sincerely , and then gave them a gift to thanks them for a cooperation. Finally, most of them were willing to assist us. Well, this assignment definitely improves my various abilities such as communication and so on.</w:t>
      </w:r>
    </w:p>
    <w:p>
      <w:pPr>
        <w:rPr>
          <w:rFonts w:hint="eastAsia"/>
        </w:rPr>
      </w:pPr>
    </w:p>
    <w:p>
      <w:pPr>
        <w:rPr>
          <w:rFonts w:hint="eastAsia"/>
        </w:rPr>
      </w:pPr>
      <w:r>
        <w:rPr>
          <w:rFonts w:hint="eastAsia"/>
        </w:rPr>
        <w:t>At the end of last semester, I had a tough experience when I was invited to show my dance in a large-scale celebration evening, I had less than two weeks for preparation and I was so busy with my final exams. I told my dilemma to one of my friends who is also good at dancing and has relatively more spare time. He asked me not to be gloomy and promised to investigate the dancing actions instead of me. He learned new dancing actions during the daytime and taught me every night. It did save me a lot of time and I successfully accomplished both the performance and the exams.</w:t>
      </w:r>
    </w:p>
    <w:p>
      <w:pPr>
        <w:rPr>
          <w:rFonts w:hint="eastAsia"/>
        </w:rPr>
      </w:pPr>
    </w:p>
    <w:p>
      <w:pPr>
        <w:rPr>
          <w:rFonts w:hint="eastAsia"/>
        </w:rPr>
      </w:pPr>
      <w:r>
        <w:rPr>
          <w:rFonts w:hint="eastAsia"/>
        </w:rPr>
        <w:t>72. If you have a chance to choose your job, would you like to choose a job with high salary or that can get personal satisfaction? Why?赚钱的工作还是 personal satisfaction 高的工作</w:t>
      </w:r>
    </w:p>
    <w:p>
      <w:pPr>
        <w:rPr>
          <w:rFonts w:hint="eastAsia"/>
        </w:rPr>
      </w:pPr>
    </w:p>
    <w:p>
      <w:pPr>
        <w:rPr>
          <w:rFonts w:hint="eastAsia"/>
        </w:rPr>
      </w:pPr>
      <w:r>
        <w:rPr>
          <w:rFonts w:hint="eastAsia"/>
        </w:rPr>
        <w:t>Personally speaking, I would like to choose a job which can provide me a high personal satisfaction. Firstly, success for me is a kind of process rather than a result such as a plenty of money. Money and reputation are incidental results to my success. So a high personal satisfaction can let me enjoy this process. Secondly, a high personal satisfaction can give me lots of passion to continue my job. In other words, passion and satisfaction of a job are dynamic to my career not money.</w:t>
      </w:r>
    </w:p>
    <w:p>
      <w:pPr>
        <w:rPr>
          <w:rFonts w:hint="eastAsia"/>
        </w:rPr>
      </w:pPr>
    </w:p>
    <w:p>
      <w:pPr>
        <w:rPr>
          <w:rFonts w:hint="eastAsia"/>
        </w:rPr>
      </w:pPr>
      <w:r>
        <w:rPr>
          <w:rFonts w:hint="eastAsia"/>
        </w:rPr>
        <w:t>I agree with that one should choose a major that suits his/her interests. First of all, if you force yourself to learn something you don't like, then you can't be fully devoted to learning it well and may even feel bored. As a result, it will lower your study efficiency and can't prepare you very well for future development. Furthermore, the demand of job market definitely changes more frequently than your interests do. You may find a job popular after you graduate, although it may receive poor recognition by the society when you entered college. So it's wise to choose a major you are interested in.</w:t>
      </w:r>
    </w:p>
    <w:p>
      <w:pPr>
        <w:rPr>
          <w:rFonts w:hint="eastAsia"/>
        </w:rPr>
      </w:pPr>
    </w:p>
    <w:p>
      <w:pPr>
        <w:rPr>
          <w:rFonts w:hint="eastAsia"/>
        </w:rPr>
      </w:pPr>
      <w:r>
        <w:rPr>
          <w:rFonts w:hint="eastAsia"/>
        </w:rPr>
        <w:t>73.Some believe that the students should do some part-time jobs or summer interns to determine their future career. Do you agree or disagree with the opinion and why?学生在工作之前应该做 part-time job 或者 summer intern 来确定自己是否合适那份工作，同意否？</w:t>
      </w:r>
    </w:p>
    <w:p>
      <w:pPr>
        <w:rPr>
          <w:rFonts w:hint="eastAsia"/>
        </w:rPr>
      </w:pPr>
    </w:p>
    <w:p>
      <w:pPr>
        <w:rPr>
          <w:rFonts w:hint="eastAsia"/>
        </w:rPr>
      </w:pPr>
      <w:r>
        <w:rPr>
          <w:rFonts w:hint="eastAsia"/>
        </w:rPr>
        <w:t>In my opinion, every student should do a part-time job or apply for a summer intern before graduate. Firstly, During the intern, we can learn a lot of things much more practical than what we learn in school. For example, a student of finance will put in many efforts in math while studying in school, but during the intern ,he/she will find the math formulas could do little help. Besides, we can check if we are really fit for the job we dreamed. Take me for instance, I dreamed to be a sales clerk in the supermarket when I was still a child. But when I really work as a sales clerk as my summer intern I found the work was tedious and tired.</w:t>
      </w:r>
    </w:p>
    <w:p>
      <w:pPr>
        <w:rPr>
          <w:rFonts w:hint="eastAsia"/>
        </w:rPr>
      </w:pPr>
    </w:p>
    <w:p>
      <w:pPr>
        <w:rPr>
          <w:rFonts w:hint="eastAsia"/>
        </w:rPr>
      </w:pPr>
      <w:r>
        <w:rPr>
          <w:rFonts w:hint="eastAsia"/>
        </w:rPr>
        <w:t>74. Describe some kind of skill that you’d like to learn most. Why? Please include specific examples and details in your explanation.最想学的一个技能</w:t>
      </w:r>
    </w:p>
    <w:p>
      <w:pPr>
        <w:rPr>
          <w:rFonts w:hint="eastAsia"/>
        </w:rPr>
      </w:pPr>
    </w:p>
    <w:p>
      <w:pPr>
        <w:rPr>
          <w:rFonts w:hint="eastAsia"/>
        </w:rPr>
      </w:pPr>
      <w:r>
        <w:rPr>
          <w:rFonts w:hint="eastAsia"/>
        </w:rPr>
        <w:t>The skill I want to learn most is cooking for the following reasons. Firstly, I’m going to study abroad, so cooking is very necessary for me when I live alone. As we all know that it is very costly for me to eat out always. So cooking is an economical way. Secondly, if I could cook well, I would cook for my foreign friends. Let them know the culture of cooking in my country. Besides these, I can do some part -time jobs to earn my pocket money.</w:t>
      </w:r>
    </w:p>
    <w:p>
      <w:pPr>
        <w:rPr>
          <w:rFonts w:hint="eastAsia"/>
        </w:rPr>
      </w:pPr>
    </w:p>
    <w:p>
      <w:pPr>
        <w:rPr>
          <w:rFonts w:hint="eastAsia"/>
        </w:rPr>
      </w:pPr>
      <w:r>
        <w:rPr>
          <w:rFonts w:hint="eastAsia"/>
        </w:rPr>
        <w:t>Well, the skill that I want to command is to repair large-scale machines, which is of great help in my scientific research. Firstly, if I can repair apparatus in my laboratory all by myself, I won't depend on others. Asking others for solution usually costs considerable time and money. I even have to please them in order to solve the problem as soon as possible. In addition, if I master the skill of machine-reparation, I'll be more familiar with the machine and working principle and can offer help to others. That's why I want to learn the skill of machine-reparation.</w:t>
      </w:r>
    </w:p>
    <w:p>
      <w:pPr>
        <w:rPr>
          <w:rFonts w:hint="eastAsia"/>
        </w:rPr>
      </w:pPr>
      <w:r>
        <w:rPr>
          <w:rFonts w:hint="eastAsia"/>
        </w:rPr>
        <w:t>75. Some believe that the students should take a one-year break before attending college. Do you agree or disagree with the opinion and why?是否同意学生进入大学前有一个 one-year 的 break</w:t>
      </w:r>
    </w:p>
    <w:p>
      <w:pPr>
        <w:rPr>
          <w:rFonts w:hint="eastAsia"/>
        </w:rPr>
      </w:pPr>
    </w:p>
    <w:p>
      <w:pPr>
        <w:rPr>
          <w:rFonts w:hint="eastAsia"/>
        </w:rPr>
      </w:pPr>
      <w:r>
        <w:rPr>
          <w:rFonts w:hint="eastAsia"/>
        </w:rPr>
        <w:t>I tend to agree that students having a one-year break before entering college. First of all, a long-term break will be beneficial for students both physically and mentally cuz many years of study and exams before college really cost energy, after graduating from high school, Students can use the break to enjoy life and decide their future development. In addition, it’s also a good chance for poor students to use the break to earn a certain tuition for their college study. It must be a good chance to improve students’ various abilities.</w:t>
      </w:r>
    </w:p>
    <w:p>
      <w:pPr>
        <w:rPr>
          <w:rFonts w:hint="eastAsia"/>
        </w:rPr>
      </w:pPr>
    </w:p>
    <w:p>
      <w:pPr>
        <w:rPr>
          <w:rFonts w:hint="eastAsia"/>
        </w:rPr>
      </w:pPr>
      <w:r>
        <w:rPr>
          <w:rFonts w:hint="eastAsia"/>
        </w:rPr>
        <w:t>I tend to agree that students should have a one-year break before entering college. First of all, so many years of study and exams before college really cost a large amount of energy. Therefore, a long-term break after graduating from high school will be a good way of relaxation and this is beneficial for students both physically and mentally. Also, temporarily staying away from books may provide us a different view of life. It may help us expand our vision and find out, in the real world, what we are really interested in and capable of. This may further help us decide which major to choose once we attend the college. So I say yes to one-year break before college.</w:t>
      </w:r>
    </w:p>
    <w:p>
      <w:pPr>
        <w:rPr>
          <w:rFonts w:hint="eastAsia"/>
        </w:rPr>
      </w:pPr>
      <w:r>
        <w:rPr>
          <w:rFonts w:hint="eastAsia"/>
        </w:rPr>
        <w:t>76.Describe some good news that made you happy and explains why. Please include specific examples and details in your explanation.</w:t>
      </w:r>
    </w:p>
    <w:p>
      <w:pPr>
        <w:rPr>
          <w:rFonts w:hint="eastAsia"/>
        </w:rPr>
      </w:pPr>
      <w:r>
        <w:rPr>
          <w:rFonts w:hint="eastAsia"/>
        </w:rPr>
        <w:t>　　I'll tell you a good news about myself. I have just received an offer which tells me that I was accepted to be a student of master of luxury and fashion management in France. It is my dream major which I want to learn. I definitely made a great effort to realize this dream. What's more, the reasons why this major means a lot to me is because luxury profession talents are essential to the development of Chinese local luxury industries. So I really wanna contribute my efforts to Chinese local luxury industries.</w:t>
      </w:r>
    </w:p>
    <w:p>
      <w:pPr>
        <w:rPr>
          <w:rFonts w:hint="eastAsia"/>
        </w:rPr>
      </w:pPr>
      <w:r>
        <w:rPr>
          <w:rFonts w:hint="eastAsia"/>
        </w:rPr>
        <w:t>　I'll tell you a good news of myself. You know what? I have just received an offer which tells me that I was accepted to be an editor in Xinhua News Agency, which is the most important news agency in China. Every one of my classmates admires me because I am the only one who receives this offer. I dreamed to be a journalist when I was still in middle school and thus I chose journalism as my major in the university. When I graduate from the university, I found it very difficult for a female undergraduate to be a journalist in China, but I proved myself in the end , and got this offer.</w:t>
      </w:r>
    </w:p>
    <w:p>
      <w:pPr>
        <w:rPr>
          <w:rFonts w:hint="eastAsia"/>
        </w:rPr>
      </w:pPr>
    </w:p>
    <w:p>
      <w:pPr>
        <w:rPr>
          <w:rFonts w:hint="eastAsia"/>
        </w:rPr>
      </w:pPr>
    </w:p>
    <w:p>
      <w:pPr>
        <w:rPr>
          <w:rFonts w:hint="eastAsia"/>
        </w:rPr>
      </w:pPr>
      <w:r>
        <w:rPr>
          <w:rFonts w:hint="eastAsia"/>
        </w:rPr>
        <w:t>77.Some people believe that first-year college students should live in a dorm building that homes only freshmen. Others may prefer the idea that first-year students must live together with students in 2nd, 3rd, or even 4th grade. Which opinion do you agree with? Explain why.新生是和其它年级混住还是单独一个楼</w:t>
      </w:r>
    </w:p>
    <w:p>
      <w:pPr>
        <w:rPr>
          <w:rFonts w:hint="eastAsia"/>
        </w:rPr>
      </w:pPr>
    </w:p>
    <w:p>
      <w:pPr>
        <w:rPr>
          <w:rFonts w:hint="eastAsia"/>
        </w:rPr>
      </w:pPr>
      <w:r>
        <w:rPr>
          <w:rFonts w:hint="eastAsia"/>
        </w:rPr>
        <w:t>In my opinion, it is better for freshmen living in the same dormitory with students from senior grades. Firstly Living together offers the students from different grades to communicate more often. This is especially helpful for freshmen. If the freshmen have any problem with the study, they could simply go upstairs or downstairs asking for help from their predecessor. Secondly, it is very convenient for students to make more friends from different grades. It can enlarge their personal relationship.</w:t>
      </w:r>
    </w:p>
    <w:p>
      <w:pPr>
        <w:rPr>
          <w:rFonts w:hint="eastAsia"/>
        </w:rPr>
      </w:pPr>
    </w:p>
    <w:p>
      <w:pPr>
        <w:rPr>
          <w:rFonts w:hint="eastAsia"/>
        </w:rPr>
      </w:pPr>
      <w:r>
        <w:rPr>
          <w:rFonts w:hint="eastAsia"/>
        </w:rPr>
        <w:t>Well, In my opinion, it is better for freshmen living in the same dormitory with students from senior grades. Living together offers the students from different grades to communicate more often. This is especially helpful for freshmen. If the freshmen have any problem with the study, they could simply go upstairs or downstairs asking for help from their predecessors. For example, they will learn which professor is kind who will not give D or F to students from their predecessors and select his/her course , and then got a good average GPA at the end of the semester more easily.</w:t>
      </w:r>
    </w:p>
    <w:p>
      <w:pPr>
        <w:rPr>
          <w:rFonts w:hint="eastAsia"/>
        </w:rPr>
      </w:pPr>
      <w:r>
        <w:rPr>
          <w:rFonts w:hint="eastAsia"/>
        </w:rPr>
        <w:t>78. Do you agree or disagree that students will learn more when they have discussions, why?同意或不同意 students will learn more when they have discussions</w:t>
      </w:r>
    </w:p>
    <w:p>
      <w:pPr>
        <w:rPr>
          <w:rFonts w:hint="eastAsia"/>
        </w:rPr>
      </w:pPr>
    </w:p>
    <w:p>
      <w:pPr>
        <w:rPr>
          <w:rFonts w:hint="eastAsia"/>
        </w:rPr>
      </w:pPr>
      <w:r>
        <w:rPr>
          <w:rFonts w:hint="eastAsia"/>
        </w:rPr>
        <w:t>I will definitely agree with the statement that students will learn more when they have discussions. Take me as an example, I still remember clearly the spring of 2003 when SARS attacked our city, us students were not allowed to study in the classrooms together, and we had to go home and learned separately by online courses. So I have no partners to discuss with, and I got the lowest average GPA that semester. I think that's all because I did not understand pretty well without discussions with my teacher or classmates.</w:t>
      </w:r>
    </w:p>
    <w:p>
      <w:pPr>
        <w:rPr>
          <w:rFonts w:hint="eastAsia"/>
        </w:rPr>
      </w:pPr>
      <w:r>
        <w:rPr>
          <w:rFonts w:hint="eastAsia"/>
        </w:rPr>
        <w:t xml:space="preserve"> I will definitely agree with the statement that students will learn more when they have a discussion. firstly, we can discuss with each other, with the purpose of expanding our scope of knowledge. Of course, the process of cooperation and discussions could develop our sense of team spirit and communication ability. Secondly, through the discussions, you can know others’ problems on subjects, these would avoid you the same problems they have faced.</w:t>
      </w:r>
    </w:p>
    <w:p>
      <w:pPr>
        <w:rPr>
          <w:rFonts w:hint="eastAsia"/>
        </w:rPr>
      </w:pPr>
    </w:p>
    <w:p>
      <w:pPr>
        <w:rPr>
          <w:rFonts w:hint="eastAsia"/>
        </w:rPr>
      </w:pPr>
      <w:r>
        <w:rPr>
          <w:rFonts w:hint="eastAsia"/>
        </w:rPr>
        <w:t>79.Do you agree or disagree: ”The most important lesson can’t be learned in class.”</w:t>
      </w:r>
    </w:p>
    <w:p>
      <w:pPr>
        <w:rPr>
          <w:rFonts w:hint="eastAsia"/>
        </w:rPr>
      </w:pPr>
    </w:p>
    <w:p>
      <w:pPr>
        <w:rPr>
          <w:rFonts w:hint="eastAsia"/>
        </w:rPr>
      </w:pPr>
      <w:r>
        <w:rPr>
          <w:rFonts w:hint="eastAsia"/>
        </w:rPr>
        <w:t>I agree with the statement that the most important lesson cannot be learned in class. The lesson we have learned in class is some basic knowledge and basic academic skills. What we learn in the society is much more practical and important as well. For example, you will never learn how to deal with the relationship among co-workers in the classroom, but it is crucial to managing this kind of relationship if you want to survive in the fierce competition in a company. And this kind of skill could only be taught in the society.</w:t>
      </w:r>
    </w:p>
    <w:p>
      <w:pPr>
        <w:rPr>
          <w:rFonts w:hint="eastAsia"/>
        </w:rPr>
      </w:pPr>
    </w:p>
    <w:p>
      <w:pPr>
        <w:rPr>
          <w:rFonts w:hint="eastAsia"/>
        </w:rPr>
      </w:pPr>
      <w:r>
        <w:rPr>
          <w:rFonts w:hint="eastAsia"/>
        </w:rPr>
        <w:t>I agree with the statement that the most important lesson cannot be learned in class. The lesson we have learnt in class is theoretical knowledge. What we learn in the society is much more practical and important. For example, in the classroom, we learned some theories of how to get along with co-workers if we were working for a company. But only when we are in the social environment and work in a company in reality, will we know how to put this knowledge into practice. And practice is a much more important stage for acquiring skills. Furthermore, the society is changing constantly, sometimes, the knowledge we learn inthe classroom is outdated.</w:t>
      </w:r>
    </w:p>
    <w:p>
      <w:pPr>
        <w:rPr>
          <w:rFonts w:hint="eastAsia"/>
        </w:rPr>
      </w:pPr>
    </w:p>
    <w:p>
      <w:pPr>
        <w:rPr>
          <w:rFonts w:hint="eastAsia"/>
        </w:rPr>
      </w:pPr>
      <w:r>
        <w:rPr>
          <w:rFonts w:hint="eastAsia"/>
        </w:rPr>
        <w:t>80.Should the university education be free?</w:t>
      </w:r>
    </w:p>
    <w:p>
      <w:pPr>
        <w:rPr>
          <w:rFonts w:hint="eastAsia"/>
        </w:rPr>
      </w:pPr>
    </w:p>
    <w:p>
      <w:pPr>
        <w:rPr>
          <w:rFonts w:hint="eastAsia"/>
        </w:rPr>
      </w:pPr>
      <w:r>
        <w:rPr>
          <w:rFonts w:hint="eastAsia"/>
        </w:rPr>
        <w:t>I don’t agree with the statement about university education for free. First of all, although it is a right for every student who needs the education to enter into universities no matter he/she is rich or poor but free education can cause tension on teaching resources and available facilities. Without any charge of tuition for college students, universities will suffer a great budget and resources pressure. So under this circumstance, an essential measure should be taken by the government such as intensify education funding to meet the demand of universities. Therefore I don’t think it’s wise to make university education for free but it is accessible for y the university to cut tuition.</w:t>
      </w:r>
    </w:p>
    <w:p>
      <w:pPr>
        <w:rPr>
          <w:rFonts w:hint="eastAsia"/>
        </w:rPr>
      </w:pPr>
    </w:p>
    <w:p>
      <w:pPr>
        <w:rPr>
          <w:rFonts w:hint="eastAsia"/>
        </w:rPr>
      </w:pPr>
    </w:p>
    <w:p>
      <w:pPr>
        <w:rPr>
          <w:rFonts w:hint="eastAsia"/>
        </w:rPr>
      </w:pPr>
      <w:r>
        <w:rPr>
          <w:rFonts w:hint="eastAsia"/>
        </w:rPr>
        <w:t>I don't agree with the claim about university education for all/for free. First of all, it can cause tension on teaching resources and available facilities. Without any charge of tuition for college students, there will definitely be an increasing enrollment, which will result in great budget and resources pressure. Moreover, the more college students, the less value of the degree. It may go against the original selective purpose of the higher education. So I don't think it's wise to make university education for all.</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61F7F"/>
    <w:rsid w:val="10261F7F"/>
    <w:rsid w:val="4EEC40A6"/>
    <w:rsid w:val="6D535020"/>
    <w:rsid w:val="6DDA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2018-04-24T01:43:00Z</dcterms:created>
  <dc:creator>扶之</dc:creator>
  <cp:lastModifiedBy>扶之</cp:lastModifiedBy>
  <dcterms:modified xsi:type="dcterms:W3CDTF">2018-05-28T05:18:23Z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